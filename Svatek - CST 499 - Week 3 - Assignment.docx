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9613" w14:textId="43A703B5" w:rsidR="004D6B86" w:rsidRPr="00D23F18" w:rsidRDefault="003B466F">
      <w:pPr>
        <w:pStyle w:val="Title"/>
        <w:rPr>
          <w:b/>
          <w:bCs/>
        </w:rPr>
      </w:pPr>
      <w:r>
        <w:rPr>
          <w:b/>
          <w:bCs/>
        </w:rPr>
        <w:t xml:space="preserve">Week </w:t>
      </w:r>
      <w:r w:rsidR="00F25897">
        <w:rPr>
          <w:b/>
          <w:bCs/>
        </w:rPr>
        <w:t>3</w:t>
      </w:r>
      <w:r w:rsidR="004B2605">
        <w:rPr>
          <w:b/>
          <w:bCs/>
        </w:rPr>
        <w:t xml:space="preserve"> </w:t>
      </w:r>
      <w:r w:rsidR="003179E3">
        <w:rPr>
          <w:b/>
          <w:bCs/>
        </w:rPr>
        <w:t>–</w:t>
      </w:r>
      <w:r w:rsidR="00CA0CD6">
        <w:rPr>
          <w:b/>
          <w:bCs/>
        </w:rPr>
        <w:t xml:space="preserve"> </w:t>
      </w:r>
      <w:r w:rsidR="00F25897">
        <w:rPr>
          <w:b/>
          <w:bCs/>
        </w:rPr>
        <w:t>Landing, Login, and Enrollment Pages Development</w:t>
      </w:r>
    </w:p>
    <w:p w14:paraId="4D152DBE" w14:textId="2E1B11DD" w:rsidR="004D6B86" w:rsidRDefault="00D23F18">
      <w:pPr>
        <w:pStyle w:val="Title2"/>
      </w:pPr>
      <w:r>
        <w:t>Adam E. Svatek</w:t>
      </w:r>
    </w:p>
    <w:p w14:paraId="4088BFDE" w14:textId="52D6BE50" w:rsidR="004D6B86" w:rsidRDefault="00D23F18">
      <w:pPr>
        <w:pStyle w:val="Title2"/>
      </w:pPr>
      <w:r>
        <w:t>The University of Arizona Global Campus</w:t>
      </w:r>
    </w:p>
    <w:p w14:paraId="3CFDF724" w14:textId="77777777" w:rsidR="00C515DF" w:rsidRDefault="00C515DF" w:rsidP="00FF7055">
      <w:pPr>
        <w:pStyle w:val="Title2"/>
        <w:rPr>
          <w:rFonts w:cstheme="minorHAnsi"/>
        </w:rPr>
      </w:pPr>
      <w:r w:rsidRPr="00C515DF">
        <w:rPr>
          <w:rFonts w:cstheme="minorHAnsi"/>
        </w:rPr>
        <w:t>CST499: Capstone for Computer Software Technology (CSF2415A)</w:t>
      </w:r>
    </w:p>
    <w:p w14:paraId="0679EC60" w14:textId="178DFBB4" w:rsidR="00FF7055" w:rsidRPr="002D388A" w:rsidRDefault="00CA0CD6" w:rsidP="00FF7055">
      <w:pPr>
        <w:pStyle w:val="Title2"/>
        <w:rPr>
          <w:rFonts w:cstheme="minorHAnsi"/>
        </w:rPr>
      </w:pPr>
      <w:r>
        <w:rPr>
          <w:rFonts w:cstheme="minorHAnsi"/>
        </w:rPr>
        <w:t>Professor Joseph Rangitsch</w:t>
      </w:r>
    </w:p>
    <w:p w14:paraId="0C852311" w14:textId="659B329D" w:rsidR="00740CB1" w:rsidRDefault="00C515DF" w:rsidP="00FF7055">
      <w:pPr>
        <w:pStyle w:val="Title2"/>
      </w:pPr>
      <w:r>
        <w:rPr>
          <w:rFonts w:cstheme="minorHAnsi"/>
        </w:rPr>
        <w:t xml:space="preserve">April </w:t>
      </w:r>
      <w:r w:rsidR="006F6690">
        <w:rPr>
          <w:rFonts w:cstheme="minorHAnsi"/>
        </w:rPr>
        <w:t>2</w:t>
      </w:r>
      <w:r w:rsidR="008603C2">
        <w:rPr>
          <w:rFonts w:cstheme="minorHAnsi"/>
        </w:rPr>
        <w:t>9</w:t>
      </w:r>
      <w:r w:rsidR="005673C3">
        <w:rPr>
          <w:rFonts w:cstheme="minorHAnsi"/>
        </w:rPr>
        <w:t>, 2024</w:t>
      </w:r>
    </w:p>
    <w:p w14:paraId="7BC26D50" w14:textId="77777777" w:rsidR="00740CB1" w:rsidRDefault="00740CB1">
      <w:r>
        <w:br w:type="page"/>
      </w:r>
    </w:p>
    <w:p w14:paraId="64833200" w14:textId="1137C219" w:rsidR="00432BE3" w:rsidRPr="004573E4" w:rsidRDefault="00F25897" w:rsidP="008431FF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How to Run a PHP File in </w:t>
      </w:r>
      <w:bookmarkStart w:id="0" w:name="_Hlk165227928"/>
      <w:r>
        <w:rPr>
          <w:rFonts w:cstheme="minorHAnsi"/>
          <w:b/>
          <w:bCs/>
        </w:rPr>
        <w:t>XAMPP</w:t>
      </w:r>
    </w:p>
    <w:p w14:paraId="27B06B7E" w14:textId="35585346" w:rsidR="000822BC" w:rsidRDefault="00F25897" w:rsidP="005F11E9">
      <w:pPr>
        <w:rPr>
          <w:rFonts w:cstheme="minorHAnsi"/>
        </w:rPr>
      </w:pPr>
      <w:r>
        <w:rPr>
          <w:rFonts w:cstheme="minorHAnsi"/>
        </w:rPr>
        <w:t>XAMPP is a local server that could be u</w:t>
      </w:r>
      <w:bookmarkEnd w:id="0"/>
      <w:r>
        <w:rPr>
          <w:rFonts w:cstheme="minorHAnsi"/>
        </w:rPr>
        <w:t>sed to run PHP, MySQL, and other programs. After downloading</w:t>
      </w:r>
      <w:r w:rsidR="000822BC">
        <w:rPr>
          <w:rFonts w:cstheme="minorHAnsi"/>
        </w:rPr>
        <w:t xml:space="preserve"> and installing</w:t>
      </w:r>
      <w:r>
        <w:rPr>
          <w:rFonts w:cstheme="minorHAnsi"/>
        </w:rPr>
        <w:t xml:space="preserve"> XAMPP</w:t>
      </w:r>
      <w:r w:rsidR="000822BC">
        <w:rPr>
          <w:rFonts w:cstheme="minorHAnsi"/>
        </w:rPr>
        <w:t xml:space="preserve">, open up XAMPP and press the </w:t>
      </w:r>
      <w:r w:rsidR="005F11E9">
        <w:rPr>
          <w:rFonts w:cstheme="minorHAnsi"/>
        </w:rPr>
        <w:t>“Start” button for both Apache and MySQL</w:t>
      </w:r>
      <w:r w:rsidR="003B1EA1">
        <w:rPr>
          <w:rFonts w:cstheme="minorHAnsi"/>
        </w:rPr>
        <w:t xml:space="preserve">, </w:t>
      </w:r>
      <w:r w:rsidR="003B1EA1" w:rsidRPr="003B1EA1">
        <w:rPr>
          <w:rFonts w:cstheme="minorHAnsi"/>
          <w:b/>
          <w:bCs/>
        </w:rPr>
        <w:t>Fig 1</w:t>
      </w:r>
      <w:r w:rsidR="005F11E9">
        <w:rPr>
          <w:rFonts w:cstheme="minorHAnsi"/>
        </w:rPr>
        <w:t>. From here, I would open up Visual Studio Code and begin to write a PHP file that will be saved to the “</w:t>
      </w:r>
      <w:proofErr w:type="spellStart"/>
      <w:r w:rsidR="005F11E9">
        <w:rPr>
          <w:rFonts w:cstheme="minorHAnsi"/>
        </w:rPr>
        <w:t>htdocs</w:t>
      </w:r>
      <w:proofErr w:type="spellEnd"/>
      <w:r w:rsidR="005F11E9">
        <w:rPr>
          <w:rFonts w:cstheme="minorHAnsi"/>
        </w:rPr>
        <w:t>” folder in the XAMPP folder on the C drive. To run this PHP file, (with XAMPP already running) go into your internet browser and type in, “localhost/” and the file name. For example, “localhost/CST_499_project/</w:t>
      </w:r>
      <w:proofErr w:type="spellStart"/>
      <w:r w:rsidR="005F11E9">
        <w:rPr>
          <w:rFonts w:cstheme="minorHAnsi"/>
        </w:rPr>
        <w:t>index.php</w:t>
      </w:r>
      <w:proofErr w:type="spellEnd"/>
      <w:r w:rsidR="005F11E9">
        <w:rPr>
          <w:rFonts w:cstheme="minorHAnsi"/>
        </w:rPr>
        <w:t xml:space="preserve">” where CST_499_project is the folder and </w:t>
      </w:r>
      <w:proofErr w:type="spellStart"/>
      <w:r w:rsidR="005F11E9">
        <w:rPr>
          <w:rFonts w:cstheme="minorHAnsi"/>
        </w:rPr>
        <w:t>index.php</w:t>
      </w:r>
      <w:proofErr w:type="spellEnd"/>
      <w:r w:rsidR="005F11E9">
        <w:rPr>
          <w:rFonts w:cstheme="minorHAnsi"/>
        </w:rPr>
        <w:t xml:space="preserve"> is the file name. </w:t>
      </w:r>
    </w:p>
    <w:p w14:paraId="66B72450" w14:textId="235B4DBC" w:rsidR="000822BC" w:rsidRDefault="000822BC" w:rsidP="005F11E9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AA887D8" wp14:editId="277137D2">
            <wp:extent cx="5937885" cy="3871595"/>
            <wp:effectExtent l="0" t="0" r="5715" b="0"/>
            <wp:docPr id="2118666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DF98" w14:textId="1E49B409" w:rsidR="000822BC" w:rsidRDefault="000822BC" w:rsidP="000822BC">
      <w:pPr>
        <w:ind w:firstLine="0"/>
        <w:jc w:val="center"/>
        <w:rPr>
          <w:rFonts w:cstheme="minorHAnsi"/>
        </w:rPr>
      </w:pPr>
      <w:r>
        <w:rPr>
          <w:rFonts w:cstheme="minorHAnsi"/>
          <w:b/>
          <w:bCs/>
        </w:rPr>
        <w:t>Figure 1:</w:t>
      </w:r>
      <w:r w:rsidR="003B1EA1">
        <w:rPr>
          <w:rFonts w:cstheme="minorHAnsi"/>
          <w:b/>
          <w:bCs/>
        </w:rPr>
        <w:t xml:space="preserve"> Starting XAMPP</w:t>
      </w:r>
    </w:p>
    <w:p w14:paraId="4926D16B" w14:textId="77777777" w:rsidR="000822BC" w:rsidRDefault="000822BC" w:rsidP="00F25897">
      <w:pPr>
        <w:rPr>
          <w:rFonts w:cstheme="minorHAnsi"/>
          <w:b/>
          <w:bCs/>
        </w:rPr>
      </w:pPr>
    </w:p>
    <w:p w14:paraId="57576FEB" w14:textId="79DA6663" w:rsidR="00F25897" w:rsidRPr="004573E4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Create Landing, Login, and Registration Pages</w:t>
      </w:r>
    </w:p>
    <w:p w14:paraId="506D6DF3" w14:textId="0F0C4AE4" w:rsidR="00F25897" w:rsidRDefault="008F1CFD" w:rsidP="00F25897">
      <w:pPr>
        <w:rPr>
          <w:rFonts w:cstheme="minorHAnsi"/>
        </w:rPr>
      </w:pPr>
      <w:r>
        <w:rPr>
          <w:rFonts w:cstheme="minorHAnsi"/>
        </w:rPr>
        <w:t>Figures 2, 3, and 4 are the landing page (home page), login page, and registration page.</w:t>
      </w:r>
    </w:p>
    <w:p w14:paraId="152D3DBD" w14:textId="77777777" w:rsidR="008F1CFD" w:rsidRDefault="008F1CFD" w:rsidP="008F1CFD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549BF3F1" wp14:editId="68526ED4">
            <wp:extent cx="5937885" cy="3443605"/>
            <wp:effectExtent l="0" t="0" r="5715" b="4445"/>
            <wp:docPr id="1025633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337F" w14:textId="77777777" w:rsidR="008F1CFD" w:rsidRDefault="008F1CFD" w:rsidP="008F1CFD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Figure 2: Landing Page </w:t>
      </w:r>
      <w:r>
        <w:rPr>
          <w:rFonts w:cstheme="minorHAnsi"/>
          <w:b/>
          <w:bCs/>
          <w:noProof/>
        </w:rPr>
        <w:drawing>
          <wp:inline distT="0" distB="0" distL="0" distR="0" wp14:anchorId="58E77644" wp14:editId="48686BA9">
            <wp:extent cx="5937885" cy="2374900"/>
            <wp:effectExtent l="0" t="0" r="0" b="0"/>
            <wp:docPr id="1963698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8D10" w14:textId="77777777" w:rsidR="008F1CFD" w:rsidRDefault="008F1CFD" w:rsidP="008F1CFD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Figure 3: Log In Page </w:t>
      </w:r>
    </w:p>
    <w:p w14:paraId="5783142E" w14:textId="511B9016" w:rsidR="008F1CFD" w:rsidRDefault="008F1CFD" w:rsidP="008F1CFD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155E64CB" wp14:editId="4E26F078">
            <wp:extent cx="5937885" cy="3467735"/>
            <wp:effectExtent l="0" t="0" r="5715" b="0"/>
            <wp:docPr id="640589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DC8D" w14:textId="2A412C71" w:rsidR="008F1CFD" w:rsidRDefault="008F1CFD" w:rsidP="008F1CFD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Figure 4: Registration Page</w:t>
      </w:r>
    </w:p>
    <w:p w14:paraId="1C6DC1E8" w14:textId="77777777" w:rsidR="009A6C72" w:rsidRDefault="009A6C7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11FEC7B" w14:textId="11AC5CB8" w:rsidR="00F25897" w:rsidRPr="004573E4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Create MySQL Databases and Tables</w:t>
      </w:r>
    </w:p>
    <w:p w14:paraId="30D9A2BE" w14:textId="77777777" w:rsidR="001D7B8B" w:rsidRDefault="00BA670D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noProof/>
        </w:rPr>
        <w:drawing>
          <wp:inline distT="0" distB="0" distL="0" distR="0" wp14:anchorId="1EEB8265" wp14:editId="34298BF9">
            <wp:extent cx="5939790" cy="4556125"/>
            <wp:effectExtent l="0" t="0" r="3810" b="0"/>
            <wp:docPr id="11923561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01A0" w14:textId="3B82F532" w:rsidR="001D7B8B" w:rsidRDefault="001D7B8B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Figure 5: Creating Student Databases</w:t>
      </w:r>
    </w:p>
    <w:p w14:paraId="2BDD1B04" w14:textId="28450DC5" w:rsidR="00F25897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Discuss MySQL Database Functions Used</w:t>
      </w:r>
    </w:p>
    <w:p w14:paraId="30CB108F" w14:textId="570C62B6" w:rsidR="001D7B8B" w:rsidRPr="001D7B8B" w:rsidRDefault="001D7B8B" w:rsidP="001D7B8B">
      <w:pPr>
        <w:ind w:firstLine="0"/>
        <w:rPr>
          <w:rFonts w:cstheme="minorHAnsi"/>
        </w:rPr>
      </w:pPr>
      <w:r>
        <w:rPr>
          <w:rFonts w:cstheme="minorHAnsi"/>
        </w:rPr>
        <w:tab/>
        <w:t xml:space="preserve">Database functions used so far include CREATE TABLE, ALTER TABLE, and ADD PRIMARY KEY. The </w:t>
      </w:r>
      <w:proofErr w:type="spellStart"/>
      <w:r>
        <w:rPr>
          <w:rFonts w:cstheme="minorHAnsi"/>
        </w:rPr>
        <w:t>studentID</w:t>
      </w:r>
      <w:proofErr w:type="spellEnd"/>
      <w:r>
        <w:rPr>
          <w:rFonts w:cstheme="minorHAnsi"/>
        </w:rPr>
        <w:t xml:space="preserve"> should be an INT and will have the attribute AUTO_INCREMENT. This will make all student IDs unique and will auto populate starting with the lowest number available. MySQL code for the </w:t>
      </w:r>
      <w:proofErr w:type="gramStart"/>
      <w:r>
        <w:rPr>
          <w:rFonts w:cstheme="minorHAnsi"/>
        </w:rPr>
        <w:t>students</w:t>
      </w:r>
      <w:proofErr w:type="gramEnd"/>
      <w:r>
        <w:rPr>
          <w:rFonts w:cstheme="minorHAnsi"/>
        </w:rPr>
        <w:t xml:space="preserve"> database is show</w:t>
      </w:r>
      <w:r w:rsidR="004E5C9E">
        <w:rPr>
          <w:rFonts w:cstheme="minorHAnsi"/>
        </w:rPr>
        <w:t>n</w:t>
      </w:r>
      <w:r>
        <w:rPr>
          <w:rFonts w:cstheme="minorHAnsi"/>
        </w:rPr>
        <w:t xml:space="preserve"> in Figure 6. </w:t>
      </w:r>
    </w:p>
    <w:p w14:paraId="2CBD2E33" w14:textId="3B0051D9" w:rsidR="001D7B8B" w:rsidRDefault="001D7B8B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5B44B327" wp14:editId="1102FF14">
            <wp:extent cx="5939790" cy="4134485"/>
            <wp:effectExtent l="0" t="0" r="3810" b="0"/>
            <wp:docPr id="4715120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CB7C" w14:textId="117040DD" w:rsidR="001D7B8B" w:rsidRPr="004573E4" w:rsidRDefault="001D7B8B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Figure 6: Database SQL Code</w:t>
      </w:r>
    </w:p>
    <w:p w14:paraId="5C6236C0" w14:textId="77777777" w:rsidR="00F25897" w:rsidRDefault="00F25897" w:rsidP="00F25897">
      <w:pPr>
        <w:rPr>
          <w:rFonts w:cstheme="minorHAnsi"/>
          <w:b/>
          <w:bCs/>
        </w:rPr>
      </w:pPr>
      <w:r>
        <w:rPr>
          <w:rFonts w:cstheme="minorHAnsi"/>
        </w:rPr>
        <w:t xml:space="preserve">UML </w:t>
      </w:r>
    </w:p>
    <w:p w14:paraId="63002283" w14:textId="77777777" w:rsidR="009A6C72" w:rsidRDefault="009A6C7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EDB5CD6" w14:textId="39B4AA90" w:rsidR="00F25897" w:rsidRPr="004573E4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Develop the Registration Page Layout</w:t>
      </w:r>
    </w:p>
    <w:p w14:paraId="3BA98C38" w14:textId="1461B6C9" w:rsidR="008F1CFD" w:rsidRDefault="00681D2B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94FA689" wp14:editId="1198221F">
            <wp:extent cx="5937885" cy="3538855"/>
            <wp:effectExtent l="0" t="0" r="5715" b="4445"/>
            <wp:docPr id="13998863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C25D" w14:textId="35E86C65" w:rsidR="00681D2B" w:rsidRDefault="00681D2B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Figure 7: Registration Page Layout</w:t>
      </w:r>
    </w:p>
    <w:p w14:paraId="7E90DE64" w14:textId="77777777" w:rsidR="009A6C72" w:rsidRDefault="009A6C7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3CBDFD8" w14:textId="1738F161" w:rsidR="00F25897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Develop the Registration Page PHP Code</w:t>
      </w:r>
    </w:p>
    <w:p w14:paraId="2397E497" w14:textId="77777777" w:rsidR="00BA670D" w:rsidRDefault="00BA670D" w:rsidP="00F25897">
      <w:pPr>
        <w:ind w:firstLine="0"/>
        <w:jc w:val="center"/>
        <w:rPr>
          <w:rFonts w:cstheme="minorHAnsi"/>
          <w:b/>
          <w:bCs/>
        </w:rPr>
      </w:pPr>
    </w:p>
    <w:p w14:paraId="5F637C44" w14:textId="0A516DC2" w:rsidR="008F1CFD" w:rsidRDefault="008F1CFD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4A2ACCD" wp14:editId="5EE4CB20">
            <wp:extent cx="5937885" cy="4322445"/>
            <wp:effectExtent l="0" t="0" r="5715" b="1905"/>
            <wp:docPr id="20890788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93C0" w14:textId="7821FDAF" w:rsidR="008F1CFD" w:rsidRPr="004573E4" w:rsidRDefault="008F1CFD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Figure 8: Registration Page PHP Code</w:t>
      </w:r>
    </w:p>
    <w:p w14:paraId="1978345A" w14:textId="4EC9E069" w:rsidR="00F25897" w:rsidRPr="004573E4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Develop the Table That Saves the User Information in the Database</w:t>
      </w:r>
    </w:p>
    <w:p w14:paraId="337D15EF" w14:textId="526AADF6" w:rsidR="00F25897" w:rsidRDefault="004E5C9E" w:rsidP="00F25897">
      <w:pPr>
        <w:rPr>
          <w:rFonts w:cstheme="minorHAnsi"/>
        </w:rPr>
      </w:pPr>
      <w:r>
        <w:rPr>
          <w:rFonts w:cstheme="minorHAnsi"/>
        </w:rPr>
        <w:t>The registration page I created was not a table but a series of boxes where the user enters information, as seen in Figures 4 and 7. To create a table for this, I could use HTML code similar to what is shown in Figure 9</w:t>
      </w:r>
      <w:r w:rsidR="00B33254">
        <w:rPr>
          <w:rFonts w:cstheme="minorHAnsi"/>
        </w:rPr>
        <w:t xml:space="preserve">, which results in the table in Figure 10. PHP code would be necessary to collect the data entered information. </w:t>
      </w:r>
    </w:p>
    <w:p w14:paraId="6858CC75" w14:textId="0E33D750" w:rsidR="00B33254" w:rsidRDefault="00B33254" w:rsidP="00B33254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7A4E8305" wp14:editId="307E4F00">
            <wp:extent cx="4422896" cy="5096786"/>
            <wp:effectExtent l="0" t="0" r="0" b="8890"/>
            <wp:docPr id="1529110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407" cy="511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2A1C" w14:textId="5F4E688C" w:rsidR="00B33254" w:rsidRDefault="00B33254" w:rsidP="00B33254">
      <w:pPr>
        <w:ind w:firstLine="0"/>
        <w:jc w:val="center"/>
        <w:rPr>
          <w:rFonts w:cstheme="minorHAnsi"/>
          <w:b/>
          <w:bCs/>
        </w:rPr>
      </w:pPr>
      <w:r w:rsidRPr="00B33254">
        <w:rPr>
          <w:rFonts w:cstheme="minorHAnsi"/>
          <w:b/>
          <w:bCs/>
        </w:rPr>
        <w:t>Figure</w:t>
      </w:r>
      <w:r>
        <w:rPr>
          <w:rFonts w:cstheme="minorHAnsi"/>
          <w:b/>
          <w:bCs/>
        </w:rPr>
        <w:t xml:space="preserve"> 9: Code for HTML Table</w:t>
      </w:r>
    </w:p>
    <w:p w14:paraId="4144114A" w14:textId="71B6D28B" w:rsidR="00B33254" w:rsidRDefault="00B33254" w:rsidP="00B33254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E36DF9C" wp14:editId="0437499D">
            <wp:extent cx="4802505" cy="1876425"/>
            <wp:effectExtent l="0" t="0" r="0" b="9525"/>
            <wp:docPr id="18063570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3BEA" w14:textId="4F59C36D" w:rsidR="00B33254" w:rsidRDefault="00B33254" w:rsidP="00B33254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Figure 10: Table Created </w:t>
      </w:r>
      <w:r w:rsidR="001B0018">
        <w:rPr>
          <w:rFonts w:cstheme="minorHAnsi"/>
          <w:b/>
          <w:bCs/>
        </w:rPr>
        <w:t>from</w:t>
      </w:r>
      <w:r>
        <w:rPr>
          <w:rFonts w:cstheme="minorHAnsi"/>
          <w:b/>
          <w:bCs/>
        </w:rPr>
        <w:t xml:space="preserve"> HTML Code</w:t>
      </w:r>
    </w:p>
    <w:p w14:paraId="4C0A87A5" w14:textId="77777777" w:rsidR="00B33254" w:rsidRPr="00B33254" w:rsidRDefault="00B33254" w:rsidP="00B33254">
      <w:pPr>
        <w:ind w:firstLine="0"/>
        <w:jc w:val="center"/>
        <w:rPr>
          <w:rFonts w:cstheme="minorHAnsi"/>
          <w:b/>
          <w:bCs/>
        </w:rPr>
      </w:pPr>
    </w:p>
    <w:p w14:paraId="60BF3A9E" w14:textId="6E22D5A0" w:rsidR="00F25897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Explain Steps to Create a Registration Page and Save User Information</w:t>
      </w:r>
    </w:p>
    <w:p w14:paraId="391CFCA5" w14:textId="60C298DF" w:rsidR="001B0018" w:rsidRPr="001B0018" w:rsidRDefault="001B0018" w:rsidP="001B0018">
      <w:pPr>
        <w:ind w:firstLine="0"/>
        <w:rPr>
          <w:rFonts w:cstheme="minorHAnsi"/>
        </w:rPr>
      </w:pPr>
      <w:r>
        <w:rPr>
          <w:rFonts w:cstheme="minorHAnsi"/>
        </w:rPr>
        <w:tab/>
        <w:t xml:space="preserve">To submit the user’s information to the database, I created the code in Figure 11 below that sends the information to the SQL file. I also added code that checks for empty inputs in any of these areas, as they were all NOT NULL in the SQL code. Lines 23-25 will check to see if the username already exists. </w:t>
      </w:r>
    </w:p>
    <w:p w14:paraId="35211C01" w14:textId="394FB274" w:rsidR="001B0018" w:rsidRDefault="001B0018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CDB1D8E" wp14:editId="6D00231B">
            <wp:extent cx="5939790" cy="4222115"/>
            <wp:effectExtent l="0" t="0" r="3810" b="6985"/>
            <wp:docPr id="13198526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3723" w14:textId="1181D05F" w:rsidR="001B0018" w:rsidRPr="004573E4" w:rsidRDefault="001B0018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Figure 11: PHP code to submit information to database</w:t>
      </w:r>
    </w:p>
    <w:p w14:paraId="4D265D43" w14:textId="7EE51DF3" w:rsidR="00F25897" w:rsidRPr="004573E4" w:rsidRDefault="00F25897" w:rsidP="00F25897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Provide Screenshots of All Developed Pages, Database, Tables, Layout, and Source Code</w:t>
      </w:r>
    </w:p>
    <w:p w14:paraId="53D4AFBA" w14:textId="5DD3A9E1" w:rsidR="00F25897" w:rsidRDefault="001B0018" w:rsidP="00F25897">
      <w:pPr>
        <w:rPr>
          <w:rFonts w:cstheme="minorHAnsi"/>
        </w:rPr>
      </w:pPr>
      <w:r>
        <w:rPr>
          <w:rFonts w:cstheme="minorHAnsi"/>
        </w:rPr>
        <w:t xml:space="preserve">Most of the pages, database, tables, layout, and source code has been provided above. In addition, I have source code for the header (Figure 12) and footer (Figure 13). </w:t>
      </w:r>
    </w:p>
    <w:p w14:paraId="6DC43830" w14:textId="52E0171B" w:rsidR="001B0018" w:rsidRDefault="001B0018" w:rsidP="001B0018">
      <w:pPr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26C3BF50" wp14:editId="5523A0E3">
            <wp:extent cx="5931535" cy="4977765"/>
            <wp:effectExtent l="0" t="0" r="0" b="0"/>
            <wp:docPr id="14861459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3824" w14:textId="77777777" w:rsidR="001B0018" w:rsidRDefault="001B0018" w:rsidP="001B0018">
      <w:pPr>
        <w:ind w:firstLine="0"/>
        <w:jc w:val="center"/>
        <w:rPr>
          <w:rFonts w:cstheme="minorHAnsi"/>
          <w:b/>
          <w:bCs/>
        </w:rPr>
      </w:pPr>
      <w:r w:rsidRPr="001B0018">
        <w:rPr>
          <w:rFonts w:cstheme="minorHAnsi"/>
          <w:b/>
          <w:bCs/>
        </w:rPr>
        <w:t>Figure 12: Header</w:t>
      </w:r>
    </w:p>
    <w:p w14:paraId="68407A3F" w14:textId="77777777" w:rsidR="001B0018" w:rsidRDefault="001B0018" w:rsidP="001B0018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E3EA4F" wp14:editId="3EA8933F">
            <wp:extent cx="3689350" cy="3260090"/>
            <wp:effectExtent l="0" t="0" r="6350" b="0"/>
            <wp:docPr id="743852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499F" w14:textId="7F545D44" w:rsidR="006F6690" w:rsidRPr="001B0018" w:rsidRDefault="001B0018" w:rsidP="001B0018">
      <w:pPr>
        <w:ind w:firstLine="0"/>
        <w:jc w:val="center"/>
        <w:rPr>
          <w:rFonts w:cstheme="minorHAnsi"/>
          <w:b/>
          <w:bCs/>
        </w:rPr>
      </w:pPr>
      <w:r>
        <w:rPr>
          <w:b/>
          <w:bCs/>
        </w:rPr>
        <w:t>Figure 13: Footer</w:t>
      </w:r>
      <w:r w:rsidR="006F6690">
        <w:rPr>
          <w:b/>
          <w:bCs/>
        </w:rPr>
        <w:br w:type="page"/>
      </w:r>
    </w:p>
    <w:p w14:paraId="5F0CD302" w14:textId="717076A3" w:rsidR="00FD27BF" w:rsidRPr="00FD27BF" w:rsidRDefault="00FD27BF" w:rsidP="00FD27BF">
      <w:pPr>
        <w:ind w:firstLine="0"/>
        <w:jc w:val="center"/>
        <w:rPr>
          <w:b/>
          <w:bCs/>
        </w:rPr>
      </w:pPr>
      <w:r w:rsidRPr="00FD27BF">
        <w:rPr>
          <w:b/>
          <w:bCs/>
        </w:rPr>
        <w:lastRenderedPageBreak/>
        <w:t>References</w:t>
      </w:r>
    </w:p>
    <w:p w14:paraId="2382D297" w14:textId="77777777" w:rsidR="00D30B39" w:rsidRPr="00D30B39" w:rsidRDefault="00D30B39" w:rsidP="00D30B39">
      <w:pPr>
        <w:ind w:left="720" w:hanging="720"/>
        <w:rPr>
          <w:rFonts w:cstheme="minorHAnsi"/>
        </w:rPr>
      </w:pPr>
      <w:r w:rsidRPr="00D30B39">
        <w:rPr>
          <w:rFonts w:cstheme="minorHAnsi"/>
        </w:rPr>
        <w:t>Connolly, R., &amp; Hoar, R. (2018). Fundamentals of web development (2nd ed.). Pearson.</w:t>
      </w:r>
    </w:p>
    <w:p w14:paraId="38790417" w14:textId="0569C6E7" w:rsidR="00D30B39" w:rsidRDefault="00D30B39" w:rsidP="00D30B39">
      <w:pPr>
        <w:ind w:left="720" w:hanging="720"/>
        <w:rPr>
          <w:rFonts w:cstheme="minorHAnsi"/>
        </w:rPr>
      </w:pPr>
      <w:r w:rsidRPr="00371103">
        <w:rPr>
          <w:rFonts w:cstheme="minorHAnsi"/>
        </w:rPr>
        <w:t>Krossing, D. (2023, August 31). PHP Course for Beginners. YouTube. https://www.youtube.com/playlist?list=PL0eyrZgxdwhwwQQZA79OzYwl5ewA7HQih</w:t>
      </w:r>
      <w:r>
        <w:rPr>
          <w:rFonts w:cstheme="minorHAnsi"/>
        </w:rPr>
        <w:t xml:space="preserve"> </w:t>
      </w:r>
    </w:p>
    <w:p w14:paraId="112D308D" w14:textId="5F5518EE" w:rsidR="00C32C3E" w:rsidRDefault="00C515DF" w:rsidP="00D30B39">
      <w:pPr>
        <w:ind w:left="720" w:hanging="720"/>
        <w:rPr>
          <w:rFonts w:cstheme="minorHAnsi"/>
        </w:rPr>
      </w:pPr>
      <w:r w:rsidRPr="00C515DF">
        <w:rPr>
          <w:rFonts w:cstheme="minorHAnsi"/>
        </w:rPr>
        <w:t xml:space="preserve">Sommerville, I. (2016). Software </w:t>
      </w:r>
      <w:r w:rsidR="00801068">
        <w:rPr>
          <w:rFonts w:cstheme="minorHAnsi"/>
        </w:rPr>
        <w:t>E</w:t>
      </w:r>
      <w:r w:rsidRPr="00C515DF">
        <w:rPr>
          <w:rFonts w:cstheme="minorHAnsi"/>
        </w:rPr>
        <w:t>ngineering (10th ed.). Pearson.</w:t>
      </w:r>
    </w:p>
    <w:p w14:paraId="02FBC16C" w14:textId="4DEF6B14" w:rsidR="00AA60C6" w:rsidRDefault="00AA60C6" w:rsidP="001B0018">
      <w:pPr>
        <w:rPr>
          <w:rFonts w:cstheme="minorHAnsi"/>
        </w:rPr>
      </w:pPr>
    </w:p>
    <w:p w14:paraId="7169CD74" w14:textId="77777777" w:rsidR="00AA60C6" w:rsidRDefault="00AA60C6" w:rsidP="00AA60C6">
      <w:pPr>
        <w:ind w:left="720" w:hanging="720"/>
        <w:rPr>
          <w:rFonts w:cstheme="minorHAnsi"/>
        </w:rPr>
      </w:pPr>
    </w:p>
    <w:sectPr w:rsidR="00AA60C6" w:rsidSect="003F4839">
      <w:headerReference w:type="default" r:id="rId22"/>
      <w:footerReference w:type="default" r:id="rId23"/>
      <w:headerReference w:type="first" r:id="rId24"/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05C1D" w14:textId="77777777" w:rsidR="003F4839" w:rsidRDefault="003F4839">
      <w:pPr>
        <w:spacing w:line="240" w:lineRule="auto"/>
      </w:pPr>
      <w:r>
        <w:separator/>
      </w:r>
    </w:p>
    <w:p w14:paraId="394ABCF2" w14:textId="77777777" w:rsidR="003F4839" w:rsidRDefault="003F4839"/>
  </w:endnote>
  <w:endnote w:type="continuationSeparator" w:id="0">
    <w:p w14:paraId="32336983" w14:textId="77777777" w:rsidR="003F4839" w:rsidRDefault="003F4839">
      <w:pPr>
        <w:spacing w:line="240" w:lineRule="auto"/>
      </w:pPr>
      <w:r>
        <w:continuationSeparator/>
      </w:r>
    </w:p>
    <w:p w14:paraId="79639018" w14:textId="77777777" w:rsidR="003F4839" w:rsidRDefault="003F48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A7D3" w14:textId="32B26721" w:rsidR="006069F8" w:rsidRDefault="006069F8" w:rsidP="006069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667AE" w14:textId="77777777" w:rsidR="003F4839" w:rsidRDefault="003F4839">
      <w:pPr>
        <w:spacing w:line="240" w:lineRule="auto"/>
      </w:pPr>
      <w:r>
        <w:separator/>
      </w:r>
    </w:p>
    <w:p w14:paraId="64C45D98" w14:textId="77777777" w:rsidR="003F4839" w:rsidRDefault="003F4839"/>
  </w:footnote>
  <w:footnote w:type="continuationSeparator" w:id="0">
    <w:p w14:paraId="3C0CE3FE" w14:textId="77777777" w:rsidR="003F4839" w:rsidRDefault="003F4839">
      <w:pPr>
        <w:spacing w:line="240" w:lineRule="auto"/>
      </w:pPr>
      <w:r>
        <w:continuationSeparator/>
      </w:r>
    </w:p>
    <w:p w14:paraId="55934ADC" w14:textId="77777777" w:rsidR="003F4839" w:rsidRDefault="003F48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49B839F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29AFDCE3" w14:textId="75A487CB" w:rsidR="004D6B86" w:rsidRPr="00170521" w:rsidRDefault="00C25606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ZUZ/fw=="/>
              <w15:appearance w15:val="hidden"/>
            </w:sdtPr>
            <w:sdtEndPr/>
            <w:sdtContent/>
          </w:sdt>
        </w:p>
      </w:tc>
      <w:tc>
        <w:tcPr>
          <w:tcW w:w="1080" w:type="dxa"/>
        </w:tcPr>
        <w:p w14:paraId="5AB9CA87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D1537C9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1E61D438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470A608F" w14:textId="0AD5E822" w:rsidR="004D6B86" w:rsidRPr="009F0414" w:rsidRDefault="004D6B86" w:rsidP="00504F88">
          <w:pPr>
            <w:pStyle w:val="Header"/>
          </w:pPr>
        </w:p>
      </w:tc>
      <w:tc>
        <w:tcPr>
          <w:tcW w:w="1080" w:type="dxa"/>
        </w:tcPr>
        <w:p w14:paraId="74272FCD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A172EDA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C55549F"/>
    <w:multiLevelType w:val="hybridMultilevel"/>
    <w:tmpl w:val="3B14C32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FE6D71"/>
    <w:multiLevelType w:val="hybridMultilevel"/>
    <w:tmpl w:val="B046E9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BBD080D"/>
    <w:multiLevelType w:val="hybridMultilevel"/>
    <w:tmpl w:val="1FC64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E6C90"/>
    <w:multiLevelType w:val="hybridMultilevel"/>
    <w:tmpl w:val="5AAA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04AF8"/>
    <w:multiLevelType w:val="multilevel"/>
    <w:tmpl w:val="BE38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520669">
    <w:abstractNumId w:val="9"/>
  </w:num>
  <w:num w:numId="2" w16cid:durableId="101346964">
    <w:abstractNumId w:val="7"/>
  </w:num>
  <w:num w:numId="3" w16cid:durableId="1122261492">
    <w:abstractNumId w:val="6"/>
  </w:num>
  <w:num w:numId="4" w16cid:durableId="1848710164">
    <w:abstractNumId w:val="5"/>
  </w:num>
  <w:num w:numId="5" w16cid:durableId="373232674">
    <w:abstractNumId w:val="4"/>
  </w:num>
  <w:num w:numId="6" w16cid:durableId="937055583">
    <w:abstractNumId w:val="8"/>
  </w:num>
  <w:num w:numId="7" w16cid:durableId="1699309458">
    <w:abstractNumId w:val="3"/>
  </w:num>
  <w:num w:numId="8" w16cid:durableId="922181108">
    <w:abstractNumId w:val="2"/>
  </w:num>
  <w:num w:numId="9" w16cid:durableId="731081565">
    <w:abstractNumId w:val="1"/>
  </w:num>
  <w:num w:numId="10" w16cid:durableId="856194275">
    <w:abstractNumId w:val="0"/>
  </w:num>
  <w:num w:numId="11" w16cid:durableId="1494449655">
    <w:abstractNumId w:val="9"/>
    <w:lvlOverride w:ilvl="0">
      <w:startOverride w:val="1"/>
    </w:lvlOverride>
  </w:num>
  <w:num w:numId="12" w16cid:durableId="884826925">
    <w:abstractNumId w:val="11"/>
  </w:num>
  <w:num w:numId="13" w16cid:durableId="686903786">
    <w:abstractNumId w:val="13"/>
  </w:num>
  <w:num w:numId="14" w16cid:durableId="1545411651">
    <w:abstractNumId w:val="12"/>
  </w:num>
  <w:num w:numId="15" w16cid:durableId="1454061854">
    <w:abstractNumId w:val="10"/>
  </w:num>
  <w:num w:numId="16" w16cid:durableId="7348643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18"/>
    <w:rsid w:val="00000FDD"/>
    <w:rsid w:val="00006BBA"/>
    <w:rsid w:val="0001010E"/>
    <w:rsid w:val="00014964"/>
    <w:rsid w:val="00015345"/>
    <w:rsid w:val="000213CE"/>
    <w:rsid w:val="000217F5"/>
    <w:rsid w:val="00023FD2"/>
    <w:rsid w:val="000337C1"/>
    <w:rsid w:val="0003609D"/>
    <w:rsid w:val="00037262"/>
    <w:rsid w:val="000375F9"/>
    <w:rsid w:val="0004030A"/>
    <w:rsid w:val="00041822"/>
    <w:rsid w:val="00046F90"/>
    <w:rsid w:val="000528BC"/>
    <w:rsid w:val="00066F36"/>
    <w:rsid w:val="000712BE"/>
    <w:rsid w:val="00072021"/>
    <w:rsid w:val="000822BC"/>
    <w:rsid w:val="00084A7C"/>
    <w:rsid w:val="00094774"/>
    <w:rsid w:val="00095EFE"/>
    <w:rsid w:val="00097169"/>
    <w:rsid w:val="000B5594"/>
    <w:rsid w:val="000C0378"/>
    <w:rsid w:val="000D71EE"/>
    <w:rsid w:val="001023A8"/>
    <w:rsid w:val="00102FA2"/>
    <w:rsid w:val="00114585"/>
    <w:rsid w:val="00114BFA"/>
    <w:rsid w:val="00160034"/>
    <w:rsid w:val="001602E3"/>
    <w:rsid w:val="00160C0C"/>
    <w:rsid w:val="001620EE"/>
    <w:rsid w:val="001664A2"/>
    <w:rsid w:val="00170521"/>
    <w:rsid w:val="00174C09"/>
    <w:rsid w:val="00192358"/>
    <w:rsid w:val="001A4DE3"/>
    <w:rsid w:val="001B0018"/>
    <w:rsid w:val="001B4848"/>
    <w:rsid w:val="001C6F63"/>
    <w:rsid w:val="001D2D77"/>
    <w:rsid w:val="001D3FB6"/>
    <w:rsid w:val="001D7B8B"/>
    <w:rsid w:val="001E72E0"/>
    <w:rsid w:val="001F1BDF"/>
    <w:rsid w:val="001F2115"/>
    <w:rsid w:val="001F447A"/>
    <w:rsid w:val="001F7399"/>
    <w:rsid w:val="00202E50"/>
    <w:rsid w:val="00204FDF"/>
    <w:rsid w:val="00212319"/>
    <w:rsid w:val="00225BE3"/>
    <w:rsid w:val="0023535B"/>
    <w:rsid w:val="00236454"/>
    <w:rsid w:val="00252BBE"/>
    <w:rsid w:val="00256702"/>
    <w:rsid w:val="00274E0A"/>
    <w:rsid w:val="002A139A"/>
    <w:rsid w:val="002A779C"/>
    <w:rsid w:val="002B6153"/>
    <w:rsid w:val="002C14D0"/>
    <w:rsid w:val="002C627C"/>
    <w:rsid w:val="002D18E8"/>
    <w:rsid w:val="002D1AB4"/>
    <w:rsid w:val="002E10DA"/>
    <w:rsid w:val="002E6385"/>
    <w:rsid w:val="00307586"/>
    <w:rsid w:val="0031040B"/>
    <w:rsid w:val="003108BE"/>
    <w:rsid w:val="003143B9"/>
    <w:rsid w:val="003179E3"/>
    <w:rsid w:val="00333032"/>
    <w:rsid w:val="00336906"/>
    <w:rsid w:val="00341AD3"/>
    <w:rsid w:val="003446FD"/>
    <w:rsid w:val="00345333"/>
    <w:rsid w:val="00346B55"/>
    <w:rsid w:val="00346D56"/>
    <w:rsid w:val="00354DF1"/>
    <w:rsid w:val="00367685"/>
    <w:rsid w:val="003743A6"/>
    <w:rsid w:val="00381957"/>
    <w:rsid w:val="00381E94"/>
    <w:rsid w:val="00391BA5"/>
    <w:rsid w:val="00395B77"/>
    <w:rsid w:val="003977B4"/>
    <w:rsid w:val="003A06C6"/>
    <w:rsid w:val="003B1EA1"/>
    <w:rsid w:val="003B466F"/>
    <w:rsid w:val="003B6A6C"/>
    <w:rsid w:val="003C5805"/>
    <w:rsid w:val="003D3C21"/>
    <w:rsid w:val="003E36B1"/>
    <w:rsid w:val="003E4162"/>
    <w:rsid w:val="003F4839"/>
    <w:rsid w:val="003F7CBD"/>
    <w:rsid w:val="0040028B"/>
    <w:rsid w:val="00431704"/>
    <w:rsid w:val="00432BE3"/>
    <w:rsid w:val="00436A68"/>
    <w:rsid w:val="00440AF7"/>
    <w:rsid w:val="004450B5"/>
    <w:rsid w:val="00445671"/>
    <w:rsid w:val="00452074"/>
    <w:rsid w:val="004573E4"/>
    <w:rsid w:val="00465BA4"/>
    <w:rsid w:val="00474238"/>
    <w:rsid w:val="00481CF8"/>
    <w:rsid w:val="00492C2D"/>
    <w:rsid w:val="004950F4"/>
    <w:rsid w:val="004A3D87"/>
    <w:rsid w:val="004B18A9"/>
    <w:rsid w:val="004B2605"/>
    <w:rsid w:val="004B7F1A"/>
    <w:rsid w:val="004D4F8C"/>
    <w:rsid w:val="004D6B86"/>
    <w:rsid w:val="004E5C9E"/>
    <w:rsid w:val="004F6E44"/>
    <w:rsid w:val="00504F88"/>
    <w:rsid w:val="00520856"/>
    <w:rsid w:val="005357A6"/>
    <w:rsid w:val="0055242C"/>
    <w:rsid w:val="00554BE4"/>
    <w:rsid w:val="0056223C"/>
    <w:rsid w:val="00562F53"/>
    <w:rsid w:val="005673C3"/>
    <w:rsid w:val="00570F56"/>
    <w:rsid w:val="0057259A"/>
    <w:rsid w:val="00573824"/>
    <w:rsid w:val="005841D9"/>
    <w:rsid w:val="0059142F"/>
    <w:rsid w:val="00591C1B"/>
    <w:rsid w:val="00595412"/>
    <w:rsid w:val="00595ABA"/>
    <w:rsid w:val="005A11DA"/>
    <w:rsid w:val="005B37D7"/>
    <w:rsid w:val="005C118C"/>
    <w:rsid w:val="005C2719"/>
    <w:rsid w:val="005F042D"/>
    <w:rsid w:val="005F11E9"/>
    <w:rsid w:val="005F2620"/>
    <w:rsid w:val="006001A2"/>
    <w:rsid w:val="006069F8"/>
    <w:rsid w:val="006152DA"/>
    <w:rsid w:val="0061747E"/>
    <w:rsid w:val="00621CEE"/>
    <w:rsid w:val="006222A3"/>
    <w:rsid w:val="00631EC5"/>
    <w:rsid w:val="00635735"/>
    <w:rsid w:val="00636E64"/>
    <w:rsid w:val="00637690"/>
    <w:rsid w:val="00640643"/>
    <w:rsid w:val="00641876"/>
    <w:rsid w:val="00645290"/>
    <w:rsid w:val="0064728F"/>
    <w:rsid w:val="0067115A"/>
    <w:rsid w:val="00674151"/>
    <w:rsid w:val="006765DA"/>
    <w:rsid w:val="006774F9"/>
    <w:rsid w:val="00681D2B"/>
    <w:rsid w:val="00684C26"/>
    <w:rsid w:val="0069609F"/>
    <w:rsid w:val="00696C69"/>
    <w:rsid w:val="006B015B"/>
    <w:rsid w:val="006B5B62"/>
    <w:rsid w:val="006C162F"/>
    <w:rsid w:val="006C6DC8"/>
    <w:rsid w:val="006D6838"/>
    <w:rsid w:val="006D7EE9"/>
    <w:rsid w:val="006E0ED1"/>
    <w:rsid w:val="006E5557"/>
    <w:rsid w:val="006E5FFB"/>
    <w:rsid w:val="006F6690"/>
    <w:rsid w:val="0071158C"/>
    <w:rsid w:val="007158AF"/>
    <w:rsid w:val="007244DE"/>
    <w:rsid w:val="00725B51"/>
    <w:rsid w:val="00736172"/>
    <w:rsid w:val="00740CB1"/>
    <w:rsid w:val="0074756F"/>
    <w:rsid w:val="00755F93"/>
    <w:rsid w:val="00764BDE"/>
    <w:rsid w:val="007834F8"/>
    <w:rsid w:val="00783F9C"/>
    <w:rsid w:val="007A18CF"/>
    <w:rsid w:val="007A1EAC"/>
    <w:rsid w:val="007A5808"/>
    <w:rsid w:val="007B5738"/>
    <w:rsid w:val="007D2670"/>
    <w:rsid w:val="007D5488"/>
    <w:rsid w:val="007D7529"/>
    <w:rsid w:val="007E1274"/>
    <w:rsid w:val="007F0294"/>
    <w:rsid w:val="007F3BA8"/>
    <w:rsid w:val="007F4B5F"/>
    <w:rsid w:val="007F6521"/>
    <w:rsid w:val="00801068"/>
    <w:rsid w:val="008050E7"/>
    <w:rsid w:val="008125D5"/>
    <w:rsid w:val="0081390C"/>
    <w:rsid w:val="00816831"/>
    <w:rsid w:val="00821449"/>
    <w:rsid w:val="0082163E"/>
    <w:rsid w:val="00821807"/>
    <w:rsid w:val="00827AB9"/>
    <w:rsid w:val="00837D67"/>
    <w:rsid w:val="0084026C"/>
    <w:rsid w:val="008431FF"/>
    <w:rsid w:val="008603C2"/>
    <w:rsid w:val="0086727B"/>
    <w:rsid w:val="0087474F"/>
    <w:rsid w:val="008747E8"/>
    <w:rsid w:val="0087702F"/>
    <w:rsid w:val="00877481"/>
    <w:rsid w:val="00887121"/>
    <w:rsid w:val="008A2A83"/>
    <w:rsid w:val="008A3866"/>
    <w:rsid w:val="008A38E4"/>
    <w:rsid w:val="008A4C6C"/>
    <w:rsid w:val="008A78F1"/>
    <w:rsid w:val="008C3205"/>
    <w:rsid w:val="008C4DB8"/>
    <w:rsid w:val="008D1F47"/>
    <w:rsid w:val="008E1671"/>
    <w:rsid w:val="008E3F0A"/>
    <w:rsid w:val="008F1CFD"/>
    <w:rsid w:val="00910F0E"/>
    <w:rsid w:val="00941966"/>
    <w:rsid w:val="009423AE"/>
    <w:rsid w:val="00952198"/>
    <w:rsid w:val="00957CE2"/>
    <w:rsid w:val="00961AE5"/>
    <w:rsid w:val="00982A17"/>
    <w:rsid w:val="00985864"/>
    <w:rsid w:val="009864CD"/>
    <w:rsid w:val="009A0C6D"/>
    <w:rsid w:val="009A2C38"/>
    <w:rsid w:val="009A392F"/>
    <w:rsid w:val="009A6C72"/>
    <w:rsid w:val="009B51A3"/>
    <w:rsid w:val="009B5ED1"/>
    <w:rsid w:val="009C1ECA"/>
    <w:rsid w:val="009C37B3"/>
    <w:rsid w:val="009D01D8"/>
    <w:rsid w:val="009D0340"/>
    <w:rsid w:val="009D3018"/>
    <w:rsid w:val="009F0414"/>
    <w:rsid w:val="009F3929"/>
    <w:rsid w:val="00A041A9"/>
    <w:rsid w:val="00A17B94"/>
    <w:rsid w:val="00A4757D"/>
    <w:rsid w:val="00A61D29"/>
    <w:rsid w:val="00A62F02"/>
    <w:rsid w:val="00A66F93"/>
    <w:rsid w:val="00A731EE"/>
    <w:rsid w:val="00A77F6B"/>
    <w:rsid w:val="00A81BB2"/>
    <w:rsid w:val="00AA5C05"/>
    <w:rsid w:val="00AA60C6"/>
    <w:rsid w:val="00AB2D69"/>
    <w:rsid w:val="00AD32DD"/>
    <w:rsid w:val="00AD3D55"/>
    <w:rsid w:val="00AD7C56"/>
    <w:rsid w:val="00AE30E6"/>
    <w:rsid w:val="00AF2C5B"/>
    <w:rsid w:val="00AF37A8"/>
    <w:rsid w:val="00B03BA4"/>
    <w:rsid w:val="00B11EAD"/>
    <w:rsid w:val="00B14F6B"/>
    <w:rsid w:val="00B2549B"/>
    <w:rsid w:val="00B33254"/>
    <w:rsid w:val="00B35230"/>
    <w:rsid w:val="00B36AEC"/>
    <w:rsid w:val="00B50095"/>
    <w:rsid w:val="00B502A2"/>
    <w:rsid w:val="00B609CF"/>
    <w:rsid w:val="00B635B1"/>
    <w:rsid w:val="00B63CEB"/>
    <w:rsid w:val="00B6512D"/>
    <w:rsid w:val="00B734AE"/>
    <w:rsid w:val="00B95779"/>
    <w:rsid w:val="00B97016"/>
    <w:rsid w:val="00BA670D"/>
    <w:rsid w:val="00BA7A21"/>
    <w:rsid w:val="00BB0D02"/>
    <w:rsid w:val="00BC78EE"/>
    <w:rsid w:val="00BD1CA5"/>
    <w:rsid w:val="00BD2A5E"/>
    <w:rsid w:val="00BE2730"/>
    <w:rsid w:val="00BE76F5"/>
    <w:rsid w:val="00C0068D"/>
    <w:rsid w:val="00C00B02"/>
    <w:rsid w:val="00C05590"/>
    <w:rsid w:val="00C07CE2"/>
    <w:rsid w:val="00C1031E"/>
    <w:rsid w:val="00C25206"/>
    <w:rsid w:val="00C25606"/>
    <w:rsid w:val="00C26FC1"/>
    <w:rsid w:val="00C31C9F"/>
    <w:rsid w:val="00C32C3E"/>
    <w:rsid w:val="00C3438C"/>
    <w:rsid w:val="00C456B6"/>
    <w:rsid w:val="00C472C5"/>
    <w:rsid w:val="00C515DF"/>
    <w:rsid w:val="00C5686B"/>
    <w:rsid w:val="00C56ABF"/>
    <w:rsid w:val="00C67F2A"/>
    <w:rsid w:val="00C74024"/>
    <w:rsid w:val="00C76029"/>
    <w:rsid w:val="00C76B28"/>
    <w:rsid w:val="00C82B65"/>
    <w:rsid w:val="00C83B15"/>
    <w:rsid w:val="00C925C8"/>
    <w:rsid w:val="00CA0CD6"/>
    <w:rsid w:val="00CA5E98"/>
    <w:rsid w:val="00CB7F84"/>
    <w:rsid w:val="00CC041D"/>
    <w:rsid w:val="00CC3430"/>
    <w:rsid w:val="00CD4A2D"/>
    <w:rsid w:val="00CE1710"/>
    <w:rsid w:val="00CF1B55"/>
    <w:rsid w:val="00CF25D8"/>
    <w:rsid w:val="00CF3BFD"/>
    <w:rsid w:val="00D02D3A"/>
    <w:rsid w:val="00D063A7"/>
    <w:rsid w:val="00D10328"/>
    <w:rsid w:val="00D17470"/>
    <w:rsid w:val="00D23F18"/>
    <w:rsid w:val="00D30B39"/>
    <w:rsid w:val="00D34E51"/>
    <w:rsid w:val="00D44F17"/>
    <w:rsid w:val="00D606B3"/>
    <w:rsid w:val="00D64FE6"/>
    <w:rsid w:val="00D70E82"/>
    <w:rsid w:val="00DA330B"/>
    <w:rsid w:val="00DA4981"/>
    <w:rsid w:val="00DB2245"/>
    <w:rsid w:val="00DB2E59"/>
    <w:rsid w:val="00DB358F"/>
    <w:rsid w:val="00DB656F"/>
    <w:rsid w:val="00DB6C30"/>
    <w:rsid w:val="00DC037A"/>
    <w:rsid w:val="00DC428A"/>
    <w:rsid w:val="00DC44F1"/>
    <w:rsid w:val="00DC56BF"/>
    <w:rsid w:val="00DC7F2D"/>
    <w:rsid w:val="00DD53A2"/>
    <w:rsid w:val="00DE745D"/>
    <w:rsid w:val="00DF12B8"/>
    <w:rsid w:val="00DF1C02"/>
    <w:rsid w:val="00DF6D26"/>
    <w:rsid w:val="00DF7CA5"/>
    <w:rsid w:val="00E00973"/>
    <w:rsid w:val="00E07C90"/>
    <w:rsid w:val="00E11206"/>
    <w:rsid w:val="00E17936"/>
    <w:rsid w:val="00E17FCD"/>
    <w:rsid w:val="00E313B5"/>
    <w:rsid w:val="00E44250"/>
    <w:rsid w:val="00E448F9"/>
    <w:rsid w:val="00E518C2"/>
    <w:rsid w:val="00E54AAB"/>
    <w:rsid w:val="00E64DAE"/>
    <w:rsid w:val="00E7305D"/>
    <w:rsid w:val="00E75D5A"/>
    <w:rsid w:val="00EA2F77"/>
    <w:rsid w:val="00EA4902"/>
    <w:rsid w:val="00EA780C"/>
    <w:rsid w:val="00EB1B28"/>
    <w:rsid w:val="00EB3723"/>
    <w:rsid w:val="00EB5A1C"/>
    <w:rsid w:val="00EB69D3"/>
    <w:rsid w:val="00EF3A4C"/>
    <w:rsid w:val="00EF4286"/>
    <w:rsid w:val="00EF6D66"/>
    <w:rsid w:val="00F10BD7"/>
    <w:rsid w:val="00F25897"/>
    <w:rsid w:val="00F26CDF"/>
    <w:rsid w:val="00F31D66"/>
    <w:rsid w:val="00F351CB"/>
    <w:rsid w:val="00F363EC"/>
    <w:rsid w:val="00F41154"/>
    <w:rsid w:val="00F413AC"/>
    <w:rsid w:val="00F46101"/>
    <w:rsid w:val="00F57E90"/>
    <w:rsid w:val="00F63D07"/>
    <w:rsid w:val="00F720D9"/>
    <w:rsid w:val="00F844DC"/>
    <w:rsid w:val="00F86033"/>
    <w:rsid w:val="00F90CF9"/>
    <w:rsid w:val="00F912CE"/>
    <w:rsid w:val="00F9242B"/>
    <w:rsid w:val="00FB20D4"/>
    <w:rsid w:val="00FB2B89"/>
    <w:rsid w:val="00FB5A98"/>
    <w:rsid w:val="00FB699E"/>
    <w:rsid w:val="00FC2F83"/>
    <w:rsid w:val="00FC5CA0"/>
    <w:rsid w:val="00FD27BF"/>
    <w:rsid w:val="00FD489A"/>
    <w:rsid w:val="00FE1C9E"/>
    <w:rsid w:val="00FE4DD3"/>
    <w:rsid w:val="00FE725C"/>
    <w:rsid w:val="00FF1985"/>
    <w:rsid w:val="00FF35A8"/>
    <w:rsid w:val="00FF6BBB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3932DE"/>
  <w15:chartTrackingRefBased/>
  <w15:docId w15:val="{C5AAE560-F7ED-4B46-B011-61978832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D27BF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F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BDE"/>
    <w:rPr>
      <w:color w:val="6C6C6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_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w:rsidRDefault="00000000"/&gt;&lt;w:sectPr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1</TotalTime>
  <Pages>13</Pages>
  <Words>525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Svatek, Adam (PCAPP)</dc:creator>
  <cp:keywords/>
  <dc:description/>
  <cp:lastModifiedBy>Svatek, Adam (PCAPP)</cp:lastModifiedBy>
  <cp:revision>2</cp:revision>
  <cp:lastPrinted>2022-06-06T03:01:00Z</cp:lastPrinted>
  <dcterms:created xsi:type="dcterms:W3CDTF">2024-05-02T09:31:00Z</dcterms:created>
  <dcterms:modified xsi:type="dcterms:W3CDTF">2024-05-02T09:31:00Z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78be9d-d5ca-4b2e-a396-3d7060e15d1a_Enabled">
    <vt:lpwstr>true</vt:lpwstr>
  </property>
  <property fmtid="{D5CDD505-2E9C-101B-9397-08002B2CF9AE}" pid="3" name="MSIP_Label_5c78be9d-d5ca-4b2e-a396-3d7060e15d1a_SetDate">
    <vt:lpwstr>2023-07-10T04:41:23Z</vt:lpwstr>
  </property>
  <property fmtid="{D5CDD505-2E9C-101B-9397-08002B2CF9AE}" pid="4" name="MSIP_Label_5c78be9d-d5ca-4b2e-a396-3d7060e15d1a_Method">
    <vt:lpwstr>Standard</vt:lpwstr>
  </property>
  <property fmtid="{D5CDD505-2E9C-101B-9397-08002B2CF9AE}" pid="5" name="MSIP_Label_5c78be9d-d5ca-4b2e-a396-3d7060e15d1a_Name">
    <vt:lpwstr>Business</vt:lpwstr>
  </property>
  <property fmtid="{D5CDD505-2E9C-101B-9397-08002B2CF9AE}" pid="6" name="MSIP_Label_5c78be9d-d5ca-4b2e-a396-3d7060e15d1a_SiteId">
    <vt:lpwstr>22d635a3-3930-4779-a82d-155e2d13b75e</vt:lpwstr>
  </property>
  <property fmtid="{D5CDD505-2E9C-101B-9397-08002B2CF9AE}" pid="7" name="MSIP_Label_5c78be9d-d5ca-4b2e-a396-3d7060e15d1a_ActionId">
    <vt:lpwstr>0f22cbd6-4227-49c0-bbb4-3813d9e738e4</vt:lpwstr>
  </property>
  <property fmtid="{D5CDD505-2E9C-101B-9397-08002B2CF9AE}" pid="8" name="MSIP_Label_5c78be9d-d5ca-4b2e-a396-3d7060e15d1a_ContentBits">
    <vt:lpwstr>0</vt:lpwstr>
  </property>
  <property fmtid="{D5CDD505-2E9C-101B-9397-08002B2CF9AE}" pid="9" name="GrammarlyDocumentId">
    <vt:lpwstr>2617c59a5e0da43e1546f55247c4d46afe692902d04449df10aa0f5ec65a7cd4</vt:lpwstr>
  </property>
  <property fmtid="{D5CDD505-2E9C-101B-9397-08002B2CF9AE}" pid="10" name="MSIP_Label_42e3f811-9fac-4980-95d8-d9e3836463c5_Enabled">
    <vt:lpwstr>true</vt:lpwstr>
  </property>
  <property fmtid="{D5CDD505-2E9C-101B-9397-08002B2CF9AE}" pid="11" name="MSIP_Label_42e3f811-9fac-4980-95d8-d9e3836463c5_SetDate">
    <vt:lpwstr>2024-04-18T11:46:29Z</vt:lpwstr>
  </property>
  <property fmtid="{D5CDD505-2E9C-101B-9397-08002B2CF9AE}" pid="12" name="MSIP_Label_42e3f811-9fac-4980-95d8-d9e3836463c5_Method">
    <vt:lpwstr>Privileged</vt:lpwstr>
  </property>
  <property fmtid="{D5CDD505-2E9C-101B-9397-08002B2CF9AE}" pid="13" name="MSIP_Label_42e3f811-9fac-4980-95d8-d9e3836463c5_Name">
    <vt:lpwstr>Non-Business</vt:lpwstr>
  </property>
  <property fmtid="{D5CDD505-2E9C-101B-9397-08002B2CF9AE}" pid="14" name="MSIP_Label_42e3f811-9fac-4980-95d8-d9e3836463c5_SiteId">
    <vt:lpwstr>d47b191c-5d5b-4360-82c9-286dc9005e7c</vt:lpwstr>
  </property>
  <property fmtid="{D5CDD505-2E9C-101B-9397-08002B2CF9AE}" pid="15" name="MSIP_Label_42e3f811-9fac-4980-95d8-d9e3836463c5_ActionId">
    <vt:lpwstr>35268088-a7a8-4e38-8290-e1952d92b201</vt:lpwstr>
  </property>
  <property fmtid="{D5CDD505-2E9C-101B-9397-08002B2CF9AE}" pid="16" name="MSIP_Label_42e3f811-9fac-4980-95d8-d9e3836463c5_ContentBits">
    <vt:lpwstr>0</vt:lpwstr>
  </property>
</Properties>
</file>