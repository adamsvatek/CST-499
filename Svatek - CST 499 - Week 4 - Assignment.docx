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9613" w14:textId="26C1299A" w:rsidR="004D6B86" w:rsidRPr="00D23F18" w:rsidRDefault="003B466F">
      <w:pPr>
        <w:pStyle w:val="Title"/>
        <w:rPr>
          <w:b/>
          <w:bCs/>
        </w:rPr>
      </w:pPr>
      <w:r>
        <w:rPr>
          <w:b/>
          <w:bCs/>
        </w:rPr>
        <w:t xml:space="preserve">Week </w:t>
      </w:r>
      <w:r w:rsidR="007E513B">
        <w:rPr>
          <w:b/>
          <w:bCs/>
        </w:rPr>
        <w:t>4</w:t>
      </w:r>
      <w:r w:rsidR="004B2605">
        <w:rPr>
          <w:b/>
          <w:bCs/>
        </w:rPr>
        <w:t xml:space="preserve"> </w:t>
      </w:r>
      <w:r w:rsidR="003179E3">
        <w:rPr>
          <w:b/>
          <w:bCs/>
        </w:rPr>
        <w:t>–</w:t>
      </w:r>
      <w:r w:rsidR="00CA0CD6">
        <w:rPr>
          <w:b/>
          <w:bCs/>
        </w:rPr>
        <w:t xml:space="preserve"> </w:t>
      </w:r>
      <w:r w:rsidR="007E513B">
        <w:rPr>
          <w:b/>
          <w:bCs/>
        </w:rPr>
        <w:t>Database Development and Class Registration</w:t>
      </w:r>
    </w:p>
    <w:p w14:paraId="4D152DBE" w14:textId="2E1B11DD" w:rsidR="004D6B86" w:rsidRDefault="00D23F18">
      <w:pPr>
        <w:pStyle w:val="Title2"/>
      </w:pPr>
      <w:r>
        <w:t>Adam E. Svatek</w:t>
      </w:r>
    </w:p>
    <w:p w14:paraId="4088BFDE" w14:textId="52D6BE50" w:rsidR="004D6B86" w:rsidRDefault="00D23F18">
      <w:pPr>
        <w:pStyle w:val="Title2"/>
      </w:pPr>
      <w:r>
        <w:t>The University of Arizona Global Campus</w:t>
      </w:r>
    </w:p>
    <w:p w14:paraId="3CFDF724" w14:textId="77777777" w:rsidR="00C515DF" w:rsidRDefault="00C515DF" w:rsidP="00FF7055">
      <w:pPr>
        <w:pStyle w:val="Title2"/>
        <w:rPr>
          <w:rFonts w:cstheme="minorHAnsi"/>
        </w:rPr>
      </w:pPr>
      <w:r w:rsidRPr="00C515DF">
        <w:rPr>
          <w:rFonts w:cstheme="minorHAnsi"/>
        </w:rPr>
        <w:t>CST499: Capstone for Computer Software Technology (CSF2415A)</w:t>
      </w:r>
    </w:p>
    <w:p w14:paraId="0679EC60" w14:textId="178DFBB4" w:rsidR="00FF7055" w:rsidRPr="002D388A" w:rsidRDefault="00CA0CD6" w:rsidP="00FF7055">
      <w:pPr>
        <w:pStyle w:val="Title2"/>
        <w:rPr>
          <w:rFonts w:cstheme="minorHAnsi"/>
        </w:rPr>
      </w:pPr>
      <w:r>
        <w:rPr>
          <w:rFonts w:cstheme="minorHAnsi"/>
        </w:rPr>
        <w:t>Professor Joseph Rangitsch</w:t>
      </w:r>
    </w:p>
    <w:p w14:paraId="0C852311" w14:textId="1B237BC3" w:rsidR="00740CB1" w:rsidRDefault="007E513B" w:rsidP="00FF7055">
      <w:pPr>
        <w:pStyle w:val="Title2"/>
      </w:pPr>
      <w:r>
        <w:rPr>
          <w:rFonts w:cstheme="minorHAnsi"/>
        </w:rPr>
        <w:t xml:space="preserve">May </w:t>
      </w:r>
      <w:r w:rsidR="00242E09">
        <w:rPr>
          <w:rFonts w:cstheme="minorHAnsi"/>
        </w:rPr>
        <w:t>13</w:t>
      </w:r>
      <w:r w:rsidR="005673C3">
        <w:rPr>
          <w:rFonts w:cstheme="minorHAnsi"/>
        </w:rPr>
        <w:t>, 2024</w:t>
      </w:r>
    </w:p>
    <w:p w14:paraId="7BC26D50" w14:textId="77777777" w:rsidR="00740CB1" w:rsidRDefault="00740CB1">
      <w:r>
        <w:br w:type="page"/>
      </w:r>
    </w:p>
    <w:p w14:paraId="64833200" w14:textId="149FF47D" w:rsidR="00432BE3" w:rsidRPr="004573E4" w:rsidRDefault="000C0896" w:rsidP="008431FF">
      <w:pPr>
        <w:ind w:firstLine="0"/>
        <w:jc w:val="center"/>
        <w:rPr>
          <w:rFonts w:cstheme="minorHAnsi"/>
          <w:b/>
          <w:bCs/>
        </w:rPr>
      </w:pPr>
      <w:r w:rsidRPr="000C0896">
        <w:rPr>
          <w:rFonts w:cstheme="minorHAnsi"/>
          <w:b/>
          <w:bCs/>
        </w:rPr>
        <w:lastRenderedPageBreak/>
        <w:t xml:space="preserve">Create </w:t>
      </w:r>
      <w:r>
        <w:rPr>
          <w:rFonts w:cstheme="minorHAnsi"/>
          <w:b/>
          <w:bCs/>
        </w:rPr>
        <w:t>T</w:t>
      </w:r>
      <w:r w:rsidRPr="000C0896">
        <w:rPr>
          <w:rFonts w:cstheme="minorHAnsi"/>
          <w:b/>
          <w:bCs/>
        </w:rPr>
        <w:t xml:space="preserve">ables within the MySQL </w:t>
      </w:r>
      <w:r>
        <w:rPr>
          <w:rFonts w:cstheme="minorHAnsi"/>
          <w:b/>
          <w:bCs/>
        </w:rPr>
        <w:t>D</w:t>
      </w:r>
      <w:r w:rsidRPr="000C0896">
        <w:rPr>
          <w:rFonts w:cstheme="minorHAnsi"/>
          <w:b/>
          <w:bCs/>
        </w:rPr>
        <w:t xml:space="preserve">atabase </w:t>
      </w:r>
      <w:r>
        <w:rPr>
          <w:rFonts w:cstheme="minorHAnsi"/>
          <w:b/>
          <w:bCs/>
        </w:rPr>
        <w:t>R</w:t>
      </w:r>
      <w:r w:rsidRPr="000C0896">
        <w:rPr>
          <w:rFonts w:cstheme="minorHAnsi"/>
          <w:b/>
          <w:bCs/>
        </w:rPr>
        <w:t xml:space="preserve">elated to </w:t>
      </w:r>
      <w:r>
        <w:rPr>
          <w:rFonts w:cstheme="minorHAnsi"/>
          <w:b/>
          <w:bCs/>
        </w:rPr>
        <w:t>the Rest of My Design</w:t>
      </w:r>
      <w:bookmarkStart w:id="0" w:name="_Hlk165227928"/>
    </w:p>
    <w:bookmarkEnd w:id="0"/>
    <w:p w14:paraId="27B06B7E" w14:textId="7BF3C50C" w:rsidR="000822BC" w:rsidRDefault="000C0896" w:rsidP="005F11E9">
      <w:pPr>
        <w:rPr>
          <w:rFonts w:cstheme="minorHAnsi"/>
        </w:rPr>
      </w:pPr>
      <w:r>
        <w:rPr>
          <w:rFonts w:cstheme="minorHAnsi"/>
        </w:rPr>
        <w:t>Last week, I created the sole table titled “students” in my SQL database. This week, I created three more tables, as shown in Figure 1. The “courses” table has the primary key of “</w:t>
      </w:r>
      <w:proofErr w:type="spellStart"/>
      <w:r>
        <w:rPr>
          <w:rFonts w:cstheme="minorHAnsi"/>
        </w:rPr>
        <w:t>courseID</w:t>
      </w:r>
      <w:proofErr w:type="spellEnd"/>
      <w:r>
        <w:rPr>
          <w:rFonts w:cstheme="minorHAnsi"/>
        </w:rPr>
        <w:t>" which will be the same as the course number for UAGC courses, such as CST499 for this course. This table also contains the course name and the maximum number of students that can enroll in a single class. “</w:t>
      </w:r>
      <w:proofErr w:type="spellStart"/>
      <w:r>
        <w:rPr>
          <w:rFonts w:cstheme="minorHAnsi"/>
        </w:rPr>
        <w:t>courseOffering</w:t>
      </w:r>
      <w:proofErr w:type="spellEnd"/>
      <w:r>
        <w:rPr>
          <w:rFonts w:cstheme="minorHAnsi"/>
        </w:rPr>
        <w:t>” is a table where the primary key, “</w:t>
      </w:r>
      <w:proofErr w:type="spellStart"/>
      <w:r>
        <w:rPr>
          <w:rFonts w:cstheme="minorHAnsi"/>
        </w:rPr>
        <w:t>offeringID</w:t>
      </w:r>
      <w:proofErr w:type="spellEnd"/>
      <w:r>
        <w:rPr>
          <w:rFonts w:cstheme="minorHAnsi"/>
        </w:rPr>
        <w:t xml:space="preserve">” is tied to each instance of the course that is taken. In the case of this class, I will use the </w:t>
      </w:r>
      <w:r w:rsidR="00C16A7C">
        <w:rPr>
          <w:rFonts w:cstheme="minorHAnsi"/>
        </w:rPr>
        <w:t>8-character code “CSF2415A,</w:t>
      </w:r>
      <w:r>
        <w:rPr>
          <w:rFonts w:cstheme="minorHAnsi"/>
        </w:rPr>
        <w:t xml:space="preserve">” which will be tied to one specific offering of this course. </w:t>
      </w:r>
      <w:r w:rsidR="00C16A7C">
        <w:rPr>
          <w:rFonts w:cstheme="minorHAnsi"/>
        </w:rPr>
        <w:t>The “</w:t>
      </w:r>
      <w:proofErr w:type="spellStart"/>
      <w:r w:rsidR="00C16A7C">
        <w:rPr>
          <w:rFonts w:cstheme="minorHAnsi"/>
        </w:rPr>
        <w:t>courseEnrollment</w:t>
      </w:r>
      <w:proofErr w:type="spellEnd"/>
      <w:r w:rsidR="00C16A7C">
        <w:rPr>
          <w:rFonts w:cstheme="minorHAnsi"/>
        </w:rPr>
        <w:t>” table has a primary key for “</w:t>
      </w:r>
      <w:proofErr w:type="spellStart"/>
      <w:r w:rsidR="00C16A7C">
        <w:rPr>
          <w:rFonts w:cstheme="minorHAnsi"/>
        </w:rPr>
        <w:t>enrollmentID</w:t>
      </w:r>
      <w:proofErr w:type="spellEnd"/>
      <w:r w:rsidR="00C16A7C">
        <w:rPr>
          <w:rFonts w:cstheme="minorHAnsi"/>
        </w:rPr>
        <w:t>” and the “</w:t>
      </w:r>
      <w:proofErr w:type="spellStart"/>
      <w:r w:rsidR="00C16A7C">
        <w:rPr>
          <w:rFonts w:cstheme="minorHAnsi"/>
        </w:rPr>
        <w:t>studentID</w:t>
      </w:r>
      <w:proofErr w:type="spellEnd"/>
      <w:r w:rsidR="00C16A7C">
        <w:rPr>
          <w:rFonts w:cstheme="minorHAnsi"/>
        </w:rPr>
        <w:t>” and “</w:t>
      </w:r>
      <w:proofErr w:type="spellStart"/>
      <w:r w:rsidR="00C16A7C">
        <w:rPr>
          <w:rFonts w:cstheme="minorHAnsi"/>
        </w:rPr>
        <w:t>offeringID</w:t>
      </w:r>
      <w:proofErr w:type="spellEnd"/>
      <w:r w:rsidR="00C16A7C">
        <w:rPr>
          <w:rFonts w:cstheme="minorHAnsi"/>
        </w:rPr>
        <w:t xml:space="preserve">” attached to it. If a class is at </w:t>
      </w:r>
      <w:r w:rsidR="007E513B">
        <w:rPr>
          <w:rFonts w:cstheme="minorHAnsi"/>
        </w:rPr>
        <w:t>its</w:t>
      </w:r>
      <w:r w:rsidR="00C16A7C">
        <w:rPr>
          <w:rFonts w:cstheme="minorHAnsi"/>
        </w:rPr>
        <w:t xml:space="preserve"> maximum capacity, but a student wishes to be placed on a waiting list, their information would be added to the “queue” table. If a spot </w:t>
      </w:r>
      <w:proofErr w:type="gramStart"/>
      <w:r w:rsidR="00C16A7C">
        <w:rPr>
          <w:rFonts w:cstheme="minorHAnsi"/>
        </w:rPr>
        <w:t>opens up</w:t>
      </w:r>
      <w:proofErr w:type="gramEnd"/>
      <w:r w:rsidR="00C16A7C">
        <w:rPr>
          <w:rFonts w:cstheme="minorHAnsi"/>
        </w:rPr>
        <w:t xml:space="preserve"> for the class, the “</w:t>
      </w:r>
      <w:proofErr w:type="spellStart"/>
      <w:r w:rsidR="00C16A7C">
        <w:rPr>
          <w:rFonts w:cstheme="minorHAnsi"/>
        </w:rPr>
        <w:t>courseOpenNotification</w:t>
      </w:r>
      <w:proofErr w:type="spellEnd"/>
      <w:r w:rsidR="00C16A7C">
        <w:rPr>
          <w:rFonts w:cstheme="minorHAnsi"/>
        </w:rPr>
        <w:t xml:space="preserve">” table is used to notify a student that a spot is open for them in the instance of the class that they wish to take. </w:t>
      </w:r>
    </w:p>
    <w:p w14:paraId="5C4A1932" w14:textId="57E134FC" w:rsidR="00C16A7C" w:rsidRDefault="00C16A7C" w:rsidP="005F11E9">
      <w:pPr>
        <w:rPr>
          <w:rFonts w:cstheme="minorHAnsi"/>
        </w:rPr>
      </w:pPr>
      <w:r>
        <w:rPr>
          <w:rFonts w:cstheme="minorHAnsi"/>
        </w:rPr>
        <w:t xml:space="preserve">One lesson that I have learned in creating these tables is to use snake case rather than camel case. As you can see in Figure 1, SQL is not case-sensitive. Each one of the tables is shown in lowercase here. Snake case would add clarity. </w:t>
      </w:r>
    </w:p>
    <w:p w14:paraId="66B72450" w14:textId="4EDFD897" w:rsidR="000822BC" w:rsidRDefault="000C0896" w:rsidP="005F11E9">
      <w:pPr>
        <w:ind w:firstLine="0"/>
        <w:jc w:val="center"/>
        <w:rPr>
          <w:rFonts w:cstheme="minorHAnsi"/>
          <w:b/>
          <w:bCs/>
        </w:rPr>
      </w:pPr>
      <w:r>
        <w:rPr>
          <w:rFonts w:cstheme="minorHAnsi"/>
          <w:b/>
          <w:bCs/>
          <w:noProof/>
        </w:rPr>
        <w:drawing>
          <wp:inline distT="0" distB="0" distL="0" distR="0" wp14:anchorId="3D6DD327" wp14:editId="6643B66A">
            <wp:extent cx="5934075" cy="1504950"/>
            <wp:effectExtent l="0" t="0" r="9525" b="0"/>
            <wp:docPr id="172742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713CDF98" w14:textId="5274A975" w:rsidR="000822BC" w:rsidRDefault="000822BC" w:rsidP="000822BC">
      <w:pPr>
        <w:ind w:firstLine="0"/>
        <w:jc w:val="center"/>
        <w:rPr>
          <w:rFonts w:cstheme="minorHAnsi"/>
        </w:rPr>
      </w:pPr>
      <w:r>
        <w:rPr>
          <w:rFonts w:cstheme="minorHAnsi"/>
          <w:b/>
          <w:bCs/>
        </w:rPr>
        <w:t>Figure 1:</w:t>
      </w:r>
      <w:r w:rsidR="003B1EA1">
        <w:rPr>
          <w:rFonts w:cstheme="minorHAnsi"/>
          <w:b/>
          <w:bCs/>
        </w:rPr>
        <w:t xml:space="preserve"> </w:t>
      </w:r>
      <w:r w:rsidR="000C0896">
        <w:rPr>
          <w:rFonts w:cstheme="minorHAnsi"/>
          <w:b/>
          <w:bCs/>
        </w:rPr>
        <w:t>Database Tables</w:t>
      </w:r>
    </w:p>
    <w:p w14:paraId="4926D16B" w14:textId="70F435DA" w:rsidR="000822BC" w:rsidRPr="002D2C63" w:rsidRDefault="002D2C63" w:rsidP="00F25897">
      <w:pPr>
        <w:rPr>
          <w:rFonts w:cstheme="minorHAnsi"/>
        </w:rPr>
      </w:pPr>
      <w:r>
        <w:rPr>
          <w:rFonts w:cstheme="minorHAnsi"/>
        </w:rPr>
        <w:t xml:space="preserve">Next, I created an SQL table relationship diagram before adding the foreign keys. I took a screenshot, pasted it into Microsoft Paint, and drew lines where foreign keys would apply, see </w:t>
      </w:r>
      <w:r>
        <w:rPr>
          <w:rFonts w:cstheme="minorHAnsi"/>
        </w:rPr>
        <w:lastRenderedPageBreak/>
        <w:t xml:space="preserve">Figure 2. While creating the foreign keys, I found that I had used </w:t>
      </w:r>
      <w:proofErr w:type="gramStart"/>
      <w:r>
        <w:rPr>
          <w:rFonts w:cstheme="minorHAnsi"/>
        </w:rPr>
        <w:t>int(</w:t>
      </w:r>
      <w:proofErr w:type="gramEnd"/>
      <w:r>
        <w:rPr>
          <w:rFonts w:cstheme="minorHAnsi"/>
        </w:rPr>
        <w:t xml:space="preserve">8) instead of varchar(8) for the offering ID in the queue and course open notification tables. I went back and corrected this as seen in Figure 3. </w:t>
      </w:r>
    </w:p>
    <w:p w14:paraId="460AB1F8" w14:textId="7DDD8145" w:rsidR="002D2C63" w:rsidRDefault="002D2C63" w:rsidP="00F25897">
      <w:pPr>
        <w:ind w:firstLine="0"/>
        <w:jc w:val="center"/>
        <w:rPr>
          <w:rFonts w:cstheme="minorHAnsi"/>
          <w:b/>
          <w:bCs/>
        </w:rPr>
      </w:pPr>
      <w:r>
        <w:rPr>
          <w:rFonts w:cstheme="minorHAnsi"/>
          <w:b/>
          <w:bCs/>
          <w:noProof/>
        </w:rPr>
        <w:drawing>
          <wp:inline distT="0" distB="0" distL="0" distR="0" wp14:anchorId="309CC62A" wp14:editId="41769922">
            <wp:extent cx="5943600" cy="4114800"/>
            <wp:effectExtent l="0" t="0" r="0" b="0"/>
            <wp:docPr id="1876263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00673210" w14:textId="3AE234F0" w:rsidR="002D2C63" w:rsidRDefault="002D2C63" w:rsidP="00F25897">
      <w:pPr>
        <w:ind w:firstLine="0"/>
        <w:jc w:val="center"/>
        <w:rPr>
          <w:rFonts w:cstheme="minorHAnsi"/>
          <w:b/>
          <w:bCs/>
        </w:rPr>
      </w:pPr>
      <w:r>
        <w:rPr>
          <w:rFonts w:cstheme="minorHAnsi"/>
          <w:b/>
          <w:bCs/>
        </w:rPr>
        <w:t>Figure 2: SQL Table Relationship Diagram Draft</w:t>
      </w:r>
    </w:p>
    <w:p w14:paraId="6B0F5B50" w14:textId="4B1C08CB" w:rsidR="002D2C63" w:rsidRDefault="002D2C63" w:rsidP="00F25897">
      <w:pPr>
        <w:ind w:firstLine="0"/>
        <w:jc w:val="center"/>
        <w:rPr>
          <w:rFonts w:cstheme="minorHAnsi"/>
          <w:b/>
          <w:bCs/>
        </w:rPr>
      </w:pPr>
      <w:r>
        <w:rPr>
          <w:rFonts w:cstheme="minorHAnsi"/>
          <w:b/>
          <w:bCs/>
          <w:noProof/>
        </w:rPr>
        <w:lastRenderedPageBreak/>
        <w:drawing>
          <wp:inline distT="0" distB="0" distL="0" distR="0" wp14:anchorId="2C8EED99" wp14:editId="2E95FD1D">
            <wp:extent cx="5939790" cy="4102735"/>
            <wp:effectExtent l="0" t="0" r="3810" b="0"/>
            <wp:docPr id="1487995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102735"/>
                    </a:xfrm>
                    <a:prstGeom prst="rect">
                      <a:avLst/>
                    </a:prstGeom>
                    <a:noFill/>
                    <a:ln>
                      <a:noFill/>
                    </a:ln>
                  </pic:spPr>
                </pic:pic>
              </a:graphicData>
            </a:graphic>
          </wp:inline>
        </w:drawing>
      </w:r>
    </w:p>
    <w:p w14:paraId="41BD8B80" w14:textId="5B767911" w:rsidR="002D2C63" w:rsidRDefault="002D2C63" w:rsidP="00F25897">
      <w:pPr>
        <w:ind w:firstLine="0"/>
        <w:jc w:val="center"/>
        <w:rPr>
          <w:rFonts w:cstheme="minorHAnsi"/>
          <w:b/>
          <w:bCs/>
        </w:rPr>
      </w:pPr>
      <w:r>
        <w:rPr>
          <w:rFonts w:cstheme="minorHAnsi"/>
          <w:b/>
          <w:bCs/>
        </w:rPr>
        <w:t>Figure 3: SQL Table Relationship Diagram</w:t>
      </w:r>
    </w:p>
    <w:p w14:paraId="13A3021C" w14:textId="77777777" w:rsidR="008B438D" w:rsidRDefault="008B438D">
      <w:pPr>
        <w:rPr>
          <w:rFonts w:cstheme="minorHAnsi"/>
          <w:b/>
          <w:bCs/>
        </w:rPr>
      </w:pPr>
      <w:r>
        <w:rPr>
          <w:rFonts w:cstheme="minorHAnsi"/>
          <w:b/>
          <w:bCs/>
        </w:rPr>
        <w:br w:type="page"/>
      </w:r>
    </w:p>
    <w:p w14:paraId="3583A08B" w14:textId="73EB5B85" w:rsidR="008B438D" w:rsidRDefault="008B438D" w:rsidP="008B438D">
      <w:pPr>
        <w:ind w:firstLine="0"/>
        <w:jc w:val="center"/>
        <w:rPr>
          <w:rFonts w:cstheme="minorHAnsi"/>
          <w:b/>
          <w:bCs/>
        </w:rPr>
      </w:pPr>
      <w:r w:rsidRPr="008B438D">
        <w:rPr>
          <w:rFonts w:cstheme="minorHAnsi"/>
          <w:b/>
          <w:bCs/>
        </w:rPr>
        <w:lastRenderedPageBreak/>
        <w:t>Create the different pages related to the design per work in Week 1 and Week 2</w:t>
      </w:r>
    </w:p>
    <w:p w14:paraId="506D6DF3" w14:textId="028AD984" w:rsidR="00F25897" w:rsidRDefault="008B438D" w:rsidP="00F25897">
      <w:pPr>
        <w:rPr>
          <w:rFonts w:cstheme="minorHAnsi"/>
        </w:rPr>
      </w:pPr>
      <w:r>
        <w:rPr>
          <w:rFonts w:cstheme="minorHAnsi"/>
        </w:rPr>
        <w:t xml:space="preserve">These pages have not been created </w:t>
      </w:r>
      <w:proofErr w:type="gramStart"/>
      <w:r>
        <w:rPr>
          <w:rFonts w:cstheme="minorHAnsi"/>
        </w:rPr>
        <w:t>yet, but</w:t>
      </w:r>
      <w:proofErr w:type="gramEnd"/>
      <w:r>
        <w:rPr>
          <w:rFonts w:cstheme="minorHAnsi"/>
        </w:rPr>
        <w:t xml:space="preserve"> will be similar to those in the format of </w:t>
      </w:r>
      <w:r w:rsidR="008F1CFD">
        <w:rPr>
          <w:rFonts w:cstheme="minorHAnsi"/>
        </w:rPr>
        <w:t>Figures 3 and 4</w:t>
      </w:r>
      <w:r>
        <w:rPr>
          <w:rFonts w:cstheme="minorHAnsi"/>
        </w:rPr>
        <w:t>.</w:t>
      </w:r>
    </w:p>
    <w:p w14:paraId="152D3DBD" w14:textId="77777777" w:rsidR="008F1CFD" w:rsidRDefault="008F1CFD" w:rsidP="008F1CFD">
      <w:pPr>
        <w:ind w:firstLine="0"/>
        <w:jc w:val="center"/>
        <w:rPr>
          <w:rFonts w:cstheme="minorHAnsi"/>
          <w:b/>
          <w:bCs/>
        </w:rPr>
      </w:pPr>
      <w:r>
        <w:rPr>
          <w:rFonts w:cstheme="minorHAnsi"/>
          <w:b/>
          <w:bCs/>
          <w:noProof/>
        </w:rPr>
        <w:drawing>
          <wp:inline distT="0" distB="0" distL="0" distR="0" wp14:anchorId="549BF3F1" wp14:editId="01B78528">
            <wp:extent cx="5182611" cy="3005593"/>
            <wp:effectExtent l="0" t="0" r="0" b="4445"/>
            <wp:docPr id="1025633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2419" cy="3011281"/>
                    </a:xfrm>
                    <a:prstGeom prst="rect">
                      <a:avLst/>
                    </a:prstGeom>
                    <a:noFill/>
                    <a:ln>
                      <a:noFill/>
                    </a:ln>
                  </pic:spPr>
                </pic:pic>
              </a:graphicData>
            </a:graphic>
          </wp:inline>
        </w:drawing>
      </w:r>
    </w:p>
    <w:p w14:paraId="7443337F" w14:textId="6BF9C441" w:rsidR="008F1CFD" w:rsidRDefault="008F1CFD" w:rsidP="008F1CFD">
      <w:pPr>
        <w:ind w:firstLine="0"/>
        <w:jc w:val="center"/>
        <w:rPr>
          <w:rFonts w:cstheme="minorHAnsi"/>
          <w:b/>
          <w:bCs/>
        </w:rPr>
      </w:pPr>
      <w:r>
        <w:rPr>
          <w:rFonts w:cstheme="minorHAnsi"/>
          <w:b/>
          <w:bCs/>
        </w:rPr>
        <w:t xml:space="preserve">Figure </w:t>
      </w:r>
      <w:r w:rsidR="0030563B">
        <w:rPr>
          <w:rFonts w:cstheme="minorHAnsi"/>
          <w:b/>
          <w:bCs/>
        </w:rPr>
        <w:t>4</w:t>
      </w:r>
      <w:r>
        <w:rPr>
          <w:rFonts w:cstheme="minorHAnsi"/>
          <w:b/>
          <w:bCs/>
        </w:rPr>
        <w:t xml:space="preserve">: Landing Page </w:t>
      </w:r>
    </w:p>
    <w:p w14:paraId="5783142E" w14:textId="511B9016" w:rsidR="008F1CFD" w:rsidRDefault="008F1CFD" w:rsidP="008F1CFD">
      <w:pPr>
        <w:ind w:firstLine="0"/>
        <w:jc w:val="center"/>
        <w:rPr>
          <w:rFonts w:cstheme="minorHAnsi"/>
          <w:b/>
          <w:bCs/>
        </w:rPr>
      </w:pPr>
      <w:r>
        <w:rPr>
          <w:rFonts w:cstheme="minorHAnsi"/>
          <w:b/>
          <w:bCs/>
          <w:noProof/>
        </w:rPr>
        <w:drawing>
          <wp:inline distT="0" distB="0" distL="0" distR="0" wp14:anchorId="155E64CB" wp14:editId="1154DCC8">
            <wp:extent cx="5161819" cy="3014511"/>
            <wp:effectExtent l="0" t="0" r="1270" b="0"/>
            <wp:docPr id="640589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084" cy="3019922"/>
                    </a:xfrm>
                    <a:prstGeom prst="rect">
                      <a:avLst/>
                    </a:prstGeom>
                    <a:noFill/>
                    <a:ln>
                      <a:noFill/>
                    </a:ln>
                  </pic:spPr>
                </pic:pic>
              </a:graphicData>
            </a:graphic>
          </wp:inline>
        </w:drawing>
      </w:r>
    </w:p>
    <w:p w14:paraId="794CDC8D" w14:textId="36244BF6" w:rsidR="008F1CFD" w:rsidRDefault="008F1CFD" w:rsidP="008F1CFD">
      <w:pPr>
        <w:ind w:firstLine="0"/>
        <w:jc w:val="center"/>
        <w:rPr>
          <w:rFonts w:cstheme="minorHAnsi"/>
          <w:b/>
          <w:bCs/>
        </w:rPr>
      </w:pPr>
      <w:r>
        <w:rPr>
          <w:rFonts w:cstheme="minorHAnsi"/>
          <w:b/>
          <w:bCs/>
        </w:rPr>
        <w:t xml:space="preserve">Figure </w:t>
      </w:r>
      <w:r w:rsidR="0030563B">
        <w:rPr>
          <w:rFonts w:cstheme="minorHAnsi"/>
          <w:b/>
          <w:bCs/>
        </w:rPr>
        <w:t>5</w:t>
      </w:r>
      <w:r>
        <w:rPr>
          <w:rFonts w:cstheme="minorHAnsi"/>
          <w:b/>
          <w:bCs/>
        </w:rPr>
        <w:t>: Registration Page</w:t>
      </w:r>
    </w:p>
    <w:p w14:paraId="3F1EDB40" w14:textId="77777777" w:rsidR="008B438D" w:rsidRDefault="008B438D" w:rsidP="00F25897">
      <w:pPr>
        <w:ind w:firstLine="0"/>
        <w:jc w:val="center"/>
        <w:rPr>
          <w:rFonts w:cstheme="minorHAnsi"/>
        </w:rPr>
      </w:pPr>
      <w:r w:rsidRPr="008B438D">
        <w:rPr>
          <w:rFonts w:cstheme="minorHAnsi"/>
          <w:b/>
          <w:bCs/>
        </w:rPr>
        <w:lastRenderedPageBreak/>
        <w:t xml:space="preserve">Generate screenshots of the database and the tables </w:t>
      </w:r>
      <w:proofErr w:type="gramStart"/>
      <w:r w:rsidRPr="008B438D">
        <w:rPr>
          <w:rFonts w:cstheme="minorHAnsi"/>
          <w:b/>
          <w:bCs/>
        </w:rPr>
        <w:t>created</w:t>
      </w:r>
      <w:proofErr w:type="gramEnd"/>
      <w:r w:rsidRPr="008B438D">
        <w:rPr>
          <w:rFonts w:cstheme="minorHAnsi"/>
          <w:b/>
          <w:bCs/>
        </w:rPr>
        <w:t xml:space="preserve"> </w:t>
      </w:r>
    </w:p>
    <w:p w14:paraId="7FD86733" w14:textId="4F212E92" w:rsidR="008B438D" w:rsidRPr="008B438D" w:rsidRDefault="008B438D" w:rsidP="008B438D">
      <w:pPr>
        <w:ind w:firstLine="0"/>
        <w:rPr>
          <w:rFonts w:cstheme="minorHAnsi"/>
        </w:rPr>
      </w:pPr>
      <w:r w:rsidRPr="008B438D">
        <w:rPr>
          <w:rFonts w:cstheme="minorHAnsi"/>
        </w:rPr>
        <w:tab/>
        <w:t>I cre</w:t>
      </w:r>
      <w:r>
        <w:rPr>
          <w:rFonts w:cstheme="minorHAnsi"/>
        </w:rPr>
        <w:t xml:space="preserve">ated a list of classes by </w:t>
      </w:r>
      <w:proofErr w:type="spellStart"/>
      <w:r>
        <w:rPr>
          <w:rFonts w:cstheme="minorHAnsi"/>
        </w:rPr>
        <w:t>courseID</w:t>
      </w:r>
      <w:proofErr w:type="spellEnd"/>
      <w:r>
        <w:rPr>
          <w:rFonts w:cstheme="minorHAnsi"/>
        </w:rPr>
        <w:t xml:space="preserve">, </w:t>
      </w:r>
      <w:proofErr w:type="spellStart"/>
      <w:r>
        <w:rPr>
          <w:rFonts w:cstheme="minorHAnsi"/>
        </w:rPr>
        <w:t>courseName</w:t>
      </w:r>
      <w:proofErr w:type="spellEnd"/>
      <w:r>
        <w:rPr>
          <w:rFonts w:cstheme="minorHAnsi"/>
        </w:rPr>
        <w:t xml:space="preserve">, and </w:t>
      </w:r>
      <w:proofErr w:type="spellStart"/>
      <w:r>
        <w:rPr>
          <w:rFonts w:cstheme="minorHAnsi"/>
        </w:rPr>
        <w:t>courseMax</w:t>
      </w:r>
      <w:proofErr w:type="spellEnd"/>
      <w:r>
        <w:rPr>
          <w:rFonts w:cstheme="minorHAnsi"/>
        </w:rPr>
        <w:t xml:space="preserve"> in an Excel spreadsheet to populate courses for my database (Figure </w:t>
      </w:r>
      <w:r w:rsidR="0030563B">
        <w:rPr>
          <w:rFonts w:cstheme="minorHAnsi"/>
        </w:rPr>
        <w:t>6</w:t>
      </w:r>
      <w:r>
        <w:rPr>
          <w:rFonts w:cstheme="minorHAnsi"/>
        </w:rPr>
        <w:t xml:space="preserve">). From this, I created the code to enter all 21 of these courses to the “courses” table of my database (Figure </w:t>
      </w:r>
      <w:r w:rsidR="0030563B">
        <w:rPr>
          <w:rFonts w:cstheme="minorHAnsi"/>
        </w:rPr>
        <w:t>7</w:t>
      </w:r>
      <w:r>
        <w:rPr>
          <w:rFonts w:cstheme="minorHAnsi"/>
        </w:rPr>
        <w:t xml:space="preserve">). They have </w:t>
      </w:r>
      <w:r w:rsidR="0030563B">
        <w:rPr>
          <w:rFonts w:cstheme="minorHAnsi"/>
        </w:rPr>
        <w:t>been populated correctly,</w:t>
      </w:r>
      <w:r>
        <w:rPr>
          <w:rFonts w:cstheme="minorHAnsi"/>
        </w:rPr>
        <w:t xml:space="preserve"> as seen in Figure </w:t>
      </w:r>
      <w:r w:rsidR="0030563B">
        <w:rPr>
          <w:rFonts w:cstheme="minorHAnsi"/>
        </w:rPr>
        <w:t>8. I have also added three students to “students” (Figure 9).</w:t>
      </w:r>
    </w:p>
    <w:p w14:paraId="30D9A2BE" w14:textId="08E5DC94" w:rsidR="001D7B8B" w:rsidRDefault="008B438D" w:rsidP="008B438D">
      <w:pPr>
        <w:ind w:firstLine="0"/>
        <w:jc w:val="center"/>
        <w:rPr>
          <w:rFonts w:cstheme="minorHAnsi"/>
          <w:b/>
          <w:bCs/>
        </w:rPr>
      </w:pPr>
      <w:r>
        <w:rPr>
          <w:rFonts w:cstheme="minorHAnsi"/>
          <w:noProof/>
        </w:rPr>
        <w:drawing>
          <wp:inline distT="0" distB="0" distL="0" distR="0" wp14:anchorId="5E0A1AFE" wp14:editId="16AB8BC1">
            <wp:extent cx="4516507" cy="3710558"/>
            <wp:effectExtent l="0" t="0" r="0" b="4445"/>
            <wp:docPr id="755060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643" cy="3717242"/>
                    </a:xfrm>
                    <a:prstGeom prst="rect">
                      <a:avLst/>
                    </a:prstGeom>
                    <a:noFill/>
                    <a:ln>
                      <a:noFill/>
                    </a:ln>
                  </pic:spPr>
                </pic:pic>
              </a:graphicData>
            </a:graphic>
          </wp:inline>
        </w:drawing>
      </w:r>
    </w:p>
    <w:p w14:paraId="7C2E01A0" w14:textId="6A3227CA" w:rsidR="001D7B8B" w:rsidRDefault="001D7B8B" w:rsidP="00F25897">
      <w:pPr>
        <w:ind w:firstLine="0"/>
        <w:jc w:val="center"/>
        <w:rPr>
          <w:rFonts w:cstheme="minorHAnsi"/>
          <w:b/>
          <w:bCs/>
        </w:rPr>
      </w:pPr>
      <w:r>
        <w:rPr>
          <w:rFonts w:cstheme="minorHAnsi"/>
          <w:b/>
          <w:bCs/>
        </w:rPr>
        <w:t xml:space="preserve">Figure </w:t>
      </w:r>
      <w:r w:rsidR="008B438D">
        <w:rPr>
          <w:rFonts w:cstheme="minorHAnsi"/>
          <w:b/>
          <w:bCs/>
        </w:rPr>
        <w:t>6</w:t>
      </w:r>
      <w:r>
        <w:rPr>
          <w:rFonts w:cstheme="minorHAnsi"/>
          <w:b/>
          <w:bCs/>
        </w:rPr>
        <w:t>: C</w:t>
      </w:r>
      <w:r w:rsidR="008B438D">
        <w:rPr>
          <w:rFonts w:cstheme="minorHAnsi"/>
          <w:b/>
          <w:bCs/>
        </w:rPr>
        <w:t xml:space="preserve">ourse to be added to “courses” </w:t>
      </w:r>
      <w:proofErr w:type="gramStart"/>
      <w:r w:rsidR="008B438D">
        <w:rPr>
          <w:rFonts w:cstheme="minorHAnsi"/>
          <w:b/>
          <w:bCs/>
        </w:rPr>
        <w:t>table</w:t>
      </w:r>
      <w:proofErr w:type="gramEnd"/>
    </w:p>
    <w:p w14:paraId="6744FC29" w14:textId="1A434A87" w:rsidR="008B438D" w:rsidRDefault="008B438D" w:rsidP="00F25897">
      <w:pPr>
        <w:ind w:firstLine="0"/>
        <w:jc w:val="center"/>
        <w:rPr>
          <w:rFonts w:cstheme="minorHAnsi"/>
          <w:b/>
          <w:bCs/>
        </w:rPr>
      </w:pPr>
      <w:r>
        <w:rPr>
          <w:rFonts w:cstheme="minorHAnsi"/>
          <w:b/>
          <w:bCs/>
          <w:noProof/>
        </w:rPr>
        <w:drawing>
          <wp:inline distT="0" distB="0" distL="0" distR="0" wp14:anchorId="01E9A8FC" wp14:editId="6886E670">
            <wp:extent cx="5939790" cy="1654175"/>
            <wp:effectExtent l="0" t="0" r="3810" b="3175"/>
            <wp:docPr id="1893687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654175"/>
                    </a:xfrm>
                    <a:prstGeom prst="rect">
                      <a:avLst/>
                    </a:prstGeom>
                    <a:noFill/>
                    <a:ln>
                      <a:noFill/>
                    </a:ln>
                  </pic:spPr>
                </pic:pic>
              </a:graphicData>
            </a:graphic>
          </wp:inline>
        </w:drawing>
      </w:r>
    </w:p>
    <w:p w14:paraId="6093D9EE" w14:textId="0598F7CC" w:rsidR="008B438D" w:rsidRDefault="008B438D" w:rsidP="00F25897">
      <w:pPr>
        <w:ind w:firstLine="0"/>
        <w:jc w:val="center"/>
        <w:rPr>
          <w:rFonts w:cstheme="minorHAnsi"/>
          <w:b/>
          <w:bCs/>
        </w:rPr>
      </w:pPr>
      <w:r>
        <w:rPr>
          <w:rFonts w:cstheme="minorHAnsi"/>
          <w:b/>
          <w:bCs/>
        </w:rPr>
        <w:t xml:space="preserve">Figure 7: SQL code to add courses to “courses” </w:t>
      </w:r>
      <w:proofErr w:type="gramStart"/>
      <w:r>
        <w:rPr>
          <w:rFonts w:cstheme="minorHAnsi"/>
          <w:b/>
          <w:bCs/>
        </w:rPr>
        <w:t>table</w:t>
      </w:r>
      <w:proofErr w:type="gramEnd"/>
    </w:p>
    <w:p w14:paraId="048B1547" w14:textId="4A029836" w:rsidR="008B438D" w:rsidRDefault="008B438D" w:rsidP="00F25897">
      <w:pPr>
        <w:ind w:firstLine="0"/>
        <w:jc w:val="center"/>
        <w:rPr>
          <w:rFonts w:cstheme="minorHAnsi"/>
          <w:b/>
          <w:bCs/>
        </w:rPr>
      </w:pPr>
      <w:r>
        <w:rPr>
          <w:rFonts w:cstheme="minorHAnsi"/>
          <w:b/>
          <w:bCs/>
          <w:noProof/>
        </w:rPr>
        <w:lastRenderedPageBreak/>
        <w:drawing>
          <wp:inline distT="0" distB="0" distL="0" distR="0" wp14:anchorId="5E78A5B7" wp14:editId="13088C7F">
            <wp:extent cx="5939790" cy="5653405"/>
            <wp:effectExtent l="0" t="0" r="3810" b="4445"/>
            <wp:docPr id="1571129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653405"/>
                    </a:xfrm>
                    <a:prstGeom prst="rect">
                      <a:avLst/>
                    </a:prstGeom>
                    <a:noFill/>
                    <a:ln>
                      <a:noFill/>
                    </a:ln>
                  </pic:spPr>
                </pic:pic>
              </a:graphicData>
            </a:graphic>
          </wp:inline>
        </w:drawing>
      </w:r>
    </w:p>
    <w:p w14:paraId="540AE26B" w14:textId="1A261BB6" w:rsidR="008B438D" w:rsidRDefault="008B438D" w:rsidP="00F25897">
      <w:pPr>
        <w:ind w:firstLine="0"/>
        <w:jc w:val="center"/>
        <w:rPr>
          <w:rFonts w:cstheme="minorHAnsi"/>
          <w:b/>
          <w:bCs/>
        </w:rPr>
      </w:pPr>
      <w:r>
        <w:rPr>
          <w:rFonts w:cstheme="minorHAnsi"/>
          <w:b/>
          <w:bCs/>
        </w:rPr>
        <w:t xml:space="preserve">Figure 8: “courses” table </w:t>
      </w:r>
      <w:proofErr w:type="gramStart"/>
      <w:r>
        <w:rPr>
          <w:rFonts w:cstheme="minorHAnsi"/>
          <w:b/>
          <w:bCs/>
        </w:rPr>
        <w:t>populated</w:t>
      </w:r>
      <w:proofErr w:type="gramEnd"/>
    </w:p>
    <w:p w14:paraId="7D22CF44" w14:textId="6CD69196" w:rsidR="008B438D" w:rsidRDefault="0030563B" w:rsidP="00F25897">
      <w:pPr>
        <w:ind w:firstLine="0"/>
        <w:jc w:val="center"/>
        <w:rPr>
          <w:rFonts w:cstheme="minorHAnsi"/>
          <w:b/>
          <w:bCs/>
        </w:rPr>
      </w:pPr>
      <w:r>
        <w:rPr>
          <w:rFonts w:cstheme="minorHAnsi"/>
          <w:b/>
          <w:bCs/>
          <w:noProof/>
        </w:rPr>
        <w:drawing>
          <wp:inline distT="0" distB="0" distL="0" distR="0" wp14:anchorId="770052F9" wp14:editId="0EDA6EBA">
            <wp:extent cx="5931535" cy="1685925"/>
            <wp:effectExtent l="0" t="0" r="0" b="9525"/>
            <wp:docPr id="210532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1685925"/>
                    </a:xfrm>
                    <a:prstGeom prst="rect">
                      <a:avLst/>
                    </a:prstGeom>
                    <a:noFill/>
                    <a:ln>
                      <a:noFill/>
                    </a:ln>
                  </pic:spPr>
                </pic:pic>
              </a:graphicData>
            </a:graphic>
          </wp:inline>
        </w:drawing>
      </w:r>
    </w:p>
    <w:p w14:paraId="4698FBD3" w14:textId="267E46BD" w:rsidR="008B438D" w:rsidRDefault="008B438D" w:rsidP="00F25897">
      <w:pPr>
        <w:ind w:firstLine="0"/>
        <w:jc w:val="center"/>
        <w:rPr>
          <w:rFonts w:cstheme="minorHAnsi"/>
          <w:b/>
          <w:bCs/>
        </w:rPr>
      </w:pPr>
      <w:r>
        <w:rPr>
          <w:rFonts w:cstheme="minorHAnsi"/>
          <w:b/>
          <w:bCs/>
        </w:rPr>
        <w:t xml:space="preserve">Figure 9: 3 students populated into “students” </w:t>
      </w:r>
      <w:proofErr w:type="gramStart"/>
      <w:r>
        <w:rPr>
          <w:rFonts w:cstheme="minorHAnsi"/>
          <w:b/>
          <w:bCs/>
        </w:rPr>
        <w:t>table</w:t>
      </w:r>
      <w:proofErr w:type="gramEnd"/>
    </w:p>
    <w:p w14:paraId="3EDB5CD6" w14:textId="2B44D9F3" w:rsidR="00F25897" w:rsidRDefault="0030563B" w:rsidP="00F25897">
      <w:pPr>
        <w:ind w:firstLine="0"/>
        <w:jc w:val="center"/>
        <w:rPr>
          <w:rFonts w:cstheme="minorHAnsi"/>
          <w:b/>
          <w:bCs/>
        </w:rPr>
      </w:pPr>
      <w:r>
        <w:rPr>
          <w:rFonts w:cstheme="minorHAnsi"/>
          <w:b/>
          <w:bCs/>
        </w:rPr>
        <w:lastRenderedPageBreak/>
        <w:t xml:space="preserve">Screenshot of pages </w:t>
      </w:r>
      <w:proofErr w:type="gramStart"/>
      <w:r>
        <w:rPr>
          <w:rFonts w:cstheme="minorHAnsi"/>
          <w:b/>
          <w:bCs/>
        </w:rPr>
        <w:t>developed</w:t>
      </w:r>
      <w:proofErr w:type="gramEnd"/>
    </w:p>
    <w:p w14:paraId="7EB47831" w14:textId="1B42ABAD" w:rsidR="0030563B" w:rsidRPr="0030563B" w:rsidRDefault="0030563B" w:rsidP="0030563B">
      <w:pPr>
        <w:ind w:firstLine="0"/>
        <w:rPr>
          <w:rFonts w:cstheme="minorHAnsi"/>
        </w:rPr>
      </w:pPr>
      <w:r>
        <w:rPr>
          <w:rFonts w:cstheme="minorHAnsi"/>
        </w:rPr>
        <w:tab/>
        <w:t xml:space="preserve">These pages are currently under construction and will look </w:t>
      </w:r>
      <w:proofErr w:type="gramStart"/>
      <w:r>
        <w:rPr>
          <w:rFonts w:cstheme="minorHAnsi"/>
        </w:rPr>
        <w:t>similar to</w:t>
      </w:r>
      <w:proofErr w:type="gramEnd"/>
      <w:r>
        <w:rPr>
          <w:rFonts w:cstheme="minorHAnsi"/>
        </w:rPr>
        <w:t xml:space="preserve"> the one below. </w:t>
      </w:r>
    </w:p>
    <w:p w14:paraId="3BA98C38" w14:textId="1461B6C9" w:rsidR="008F1CFD" w:rsidRDefault="00681D2B" w:rsidP="00F25897">
      <w:pPr>
        <w:ind w:firstLine="0"/>
        <w:jc w:val="center"/>
        <w:rPr>
          <w:rFonts w:cstheme="minorHAnsi"/>
          <w:b/>
          <w:bCs/>
        </w:rPr>
      </w:pPr>
      <w:r>
        <w:rPr>
          <w:rFonts w:cstheme="minorHAnsi"/>
          <w:b/>
          <w:bCs/>
          <w:noProof/>
        </w:rPr>
        <w:drawing>
          <wp:inline distT="0" distB="0" distL="0" distR="0" wp14:anchorId="794FA689" wp14:editId="1198221F">
            <wp:extent cx="5937885" cy="3538855"/>
            <wp:effectExtent l="0" t="0" r="5715" b="4445"/>
            <wp:docPr id="1399886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538855"/>
                    </a:xfrm>
                    <a:prstGeom prst="rect">
                      <a:avLst/>
                    </a:prstGeom>
                    <a:noFill/>
                    <a:ln>
                      <a:noFill/>
                    </a:ln>
                  </pic:spPr>
                </pic:pic>
              </a:graphicData>
            </a:graphic>
          </wp:inline>
        </w:drawing>
      </w:r>
    </w:p>
    <w:p w14:paraId="465CC25D" w14:textId="2060C759" w:rsidR="00681D2B" w:rsidRDefault="00681D2B" w:rsidP="00F25897">
      <w:pPr>
        <w:ind w:firstLine="0"/>
        <w:jc w:val="center"/>
        <w:rPr>
          <w:rFonts w:cstheme="minorHAnsi"/>
          <w:b/>
          <w:bCs/>
        </w:rPr>
      </w:pPr>
      <w:r>
        <w:rPr>
          <w:rFonts w:cstheme="minorHAnsi"/>
          <w:b/>
          <w:bCs/>
        </w:rPr>
        <w:t xml:space="preserve">Figure </w:t>
      </w:r>
      <w:r w:rsidR="0030563B">
        <w:rPr>
          <w:rFonts w:cstheme="minorHAnsi"/>
          <w:b/>
          <w:bCs/>
        </w:rPr>
        <w:t>10</w:t>
      </w:r>
      <w:r>
        <w:rPr>
          <w:rFonts w:cstheme="minorHAnsi"/>
          <w:b/>
          <w:bCs/>
        </w:rPr>
        <w:t>: Registration Page Layout</w:t>
      </w:r>
    </w:p>
    <w:p w14:paraId="7E90DE64" w14:textId="77777777" w:rsidR="009A6C72" w:rsidRDefault="009A6C72">
      <w:pPr>
        <w:rPr>
          <w:rFonts w:cstheme="minorHAnsi"/>
          <w:b/>
          <w:bCs/>
        </w:rPr>
      </w:pPr>
      <w:r>
        <w:rPr>
          <w:rFonts w:cstheme="minorHAnsi"/>
          <w:b/>
          <w:bCs/>
        </w:rPr>
        <w:br w:type="page"/>
      </w:r>
    </w:p>
    <w:p w14:paraId="13CBDFD8" w14:textId="2B813323" w:rsidR="00F25897" w:rsidRDefault="0030563B" w:rsidP="00F25897">
      <w:pPr>
        <w:ind w:firstLine="0"/>
        <w:jc w:val="center"/>
        <w:rPr>
          <w:rFonts w:cstheme="minorHAnsi"/>
          <w:b/>
          <w:bCs/>
        </w:rPr>
      </w:pPr>
      <w:r>
        <w:rPr>
          <w:rFonts w:cstheme="minorHAnsi"/>
          <w:b/>
          <w:bCs/>
        </w:rPr>
        <w:lastRenderedPageBreak/>
        <w:t xml:space="preserve">PHP </w:t>
      </w:r>
      <w:r w:rsidR="00F25897">
        <w:rPr>
          <w:rFonts w:cstheme="minorHAnsi"/>
          <w:b/>
          <w:bCs/>
        </w:rPr>
        <w:t>Code</w:t>
      </w:r>
      <w:r>
        <w:rPr>
          <w:rFonts w:cstheme="minorHAnsi"/>
          <w:b/>
          <w:bCs/>
        </w:rPr>
        <w:t xml:space="preserve"> and Experiences Through Implementation Phase</w:t>
      </w:r>
    </w:p>
    <w:p w14:paraId="391CFCA5" w14:textId="4A944815" w:rsidR="001B0018" w:rsidRPr="001B0018" w:rsidRDefault="0030563B" w:rsidP="0030563B">
      <w:pPr>
        <w:rPr>
          <w:rFonts w:cstheme="minorHAnsi"/>
        </w:rPr>
      </w:pPr>
      <w:r>
        <w:rPr>
          <w:rFonts w:cstheme="minorHAnsi"/>
        </w:rPr>
        <w:t xml:space="preserve">I created some code to submit the student’s information to the webpage (Figure 11). I have run into issues getting the information to populate my database and the database information to populate my web page. </w:t>
      </w:r>
      <w:r w:rsidR="001E684B">
        <w:rPr>
          <w:rFonts w:cstheme="minorHAnsi"/>
        </w:rPr>
        <w:t xml:space="preserve">I have learned some valuable coding lessons from a series of YouTube videos, “PHP for Beginners” (Krossing, 2023). I will continue learning PHP for this course and hope to get many of the functions of this website to work properly. </w:t>
      </w:r>
    </w:p>
    <w:p w14:paraId="35211C01" w14:textId="394FB274" w:rsidR="001B0018" w:rsidRDefault="001B0018" w:rsidP="00F25897">
      <w:pPr>
        <w:ind w:firstLine="0"/>
        <w:jc w:val="center"/>
        <w:rPr>
          <w:rFonts w:cstheme="minorHAnsi"/>
          <w:b/>
          <w:bCs/>
        </w:rPr>
      </w:pPr>
      <w:r>
        <w:rPr>
          <w:rFonts w:cstheme="minorHAnsi"/>
          <w:b/>
          <w:bCs/>
          <w:noProof/>
        </w:rPr>
        <w:drawing>
          <wp:inline distT="0" distB="0" distL="0" distR="0" wp14:anchorId="6CDB1D8E" wp14:editId="6D00231B">
            <wp:extent cx="5939790" cy="4222115"/>
            <wp:effectExtent l="0" t="0" r="3810" b="6985"/>
            <wp:docPr id="13198526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22115"/>
                    </a:xfrm>
                    <a:prstGeom prst="rect">
                      <a:avLst/>
                    </a:prstGeom>
                    <a:noFill/>
                    <a:ln>
                      <a:noFill/>
                    </a:ln>
                  </pic:spPr>
                </pic:pic>
              </a:graphicData>
            </a:graphic>
          </wp:inline>
        </w:drawing>
      </w:r>
    </w:p>
    <w:p w14:paraId="13E73723" w14:textId="61860DD3" w:rsidR="0030563B" w:rsidRDefault="001B0018" w:rsidP="0030563B">
      <w:pPr>
        <w:ind w:firstLine="0"/>
        <w:jc w:val="center"/>
        <w:rPr>
          <w:b/>
          <w:bCs/>
        </w:rPr>
      </w:pPr>
      <w:r>
        <w:rPr>
          <w:rFonts w:cstheme="minorHAnsi"/>
          <w:b/>
          <w:bCs/>
        </w:rPr>
        <w:t xml:space="preserve">Figure 11: PHP code to submit information to </w:t>
      </w:r>
      <w:r w:rsidR="001E684B">
        <w:rPr>
          <w:rFonts w:cstheme="minorHAnsi"/>
          <w:b/>
          <w:bCs/>
        </w:rPr>
        <w:t xml:space="preserve">the </w:t>
      </w:r>
      <w:proofErr w:type="gramStart"/>
      <w:r>
        <w:rPr>
          <w:rFonts w:cstheme="minorHAnsi"/>
          <w:b/>
          <w:bCs/>
        </w:rPr>
        <w:t>database</w:t>
      </w:r>
      <w:proofErr w:type="gramEnd"/>
      <w:r w:rsidR="0030563B">
        <w:rPr>
          <w:b/>
          <w:bCs/>
        </w:rPr>
        <w:t xml:space="preserve"> </w:t>
      </w:r>
    </w:p>
    <w:p w14:paraId="0284499F" w14:textId="379F24CB" w:rsidR="006F6690" w:rsidRPr="001B0018" w:rsidRDefault="006F6690" w:rsidP="001B0018">
      <w:pPr>
        <w:ind w:firstLine="0"/>
        <w:jc w:val="center"/>
        <w:rPr>
          <w:rFonts w:cstheme="minorHAnsi"/>
          <w:b/>
          <w:bCs/>
        </w:rPr>
      </w:pPr>
      <w:r>
        <w:rPr>
          <w:b/>
          <w:bCs/>
        </w:rPr>
        <w:br w:type="page"/>
      </w:r>
    </w:p>
    <w:p w14:paraId="5F0CD302" w14:textId="717076A3" w:rsidR="00FD27BF" w:rsidRPr="00FD27BF" w:rsidRDefault="00FD27BF" w:rsidP="00FD27BF">
      <w:pPr>
        <w:ind w:firstLine="0"/>
        <w:jc w:val="center"/>
        <w:rPr>
          <w:b/>
          <w:bCs/>
        </w:rPr>
      </w:pPr>
      <w:r w:rsidRPr="00FD27BF">
        <w:rPr>
          <w:b/>
          <w:bCs/>
        </w:rPr>
        <w:lastRenderedPageBreak/>
        <w:t>References</w:t>
      </w:r>
    </w:p>
    <w:p w14:paraId="2382D297" w14:textId="77777777" w:rsidR="00D30B39" w:rsidRPr="00D30B39" w:rsidRDefault="00D30B39" w:rsidP="00D30B39">
      <w:pPr>
        <w:ind w:left="720" w:hanging="720"/>
        <w:rPr>
          <w:rFonts w:cstheme="minorHAnsi"/>
        </w:rPr>
      </w:pPr>
      <w:r w:rsidRPr="00D30B39">
        <w:rPr>
          <w:rFonts w:cstheme="minorHAnsi"/>
        </w:rPr>
        <w:t>Connolly, R., &amp; Hoar, R. (2018). Fundamentals of web development (2nd ed.). Pearson.</w:t>
      </w:r>
    </w:p>
    <w:p w14:paraId="38790417" w14:textId="0569C6E7" w:rsidR="00D30B39" w:rsidRDefault="00D30B39" w:rsidP="00D30B39">
      <w:pPr>
        <w:ind w:left="720" w:hanging="720"/>
        <w:rPr>
          <w:rFonts w:cstheme="minorHAnsi"/>
        </w:rPr>
      </w:pPr>
      <w:r w:rsidRPr="00371103">
        <w:rPr>
          <w:rFonts w:cstheme="minorHAnsi"/>
        </w:rPr>
        <w:t>Krossing, D. (2023, August 31). PHP Course for Beginners. YouTube. https://www.youtube.com/playlist?list=PL0eyrZgxdwhwwQQZA79OzYwl5ewA7HQih</w:t>
      </w:r>
      <w:r>
        <w:rPr>
          <w:rFonts w:cstheme="minorHAnsi"/>
        </w:rPr>
        <w:t xml:space="preserve"> </w:t>
      </w:r>
    </w:p>
    <w:p w14:paraId="112D308D" w14:textId="5F5518EE" w:rsidR="00C32C3E" w:rsidRDefault="00C515DF" w:rsidP="00D30B39">
      <w:pPr>
        <w:ind w:left="720" w:hanging="720"/>
        <w:rPr>
          <w:rFonts w:cstheme="minorHAnsi"/>
        </w:rPr>
      </w:pPr>
      <w:r w:rsidRPr="00C515DF">
        <w:rPr>
          <w:rFonts w:cstheme="minorHAnsi"/>
        </w:rPr>
        <w:t xml:space="preserve">Sommerville, I. (2016). Software </w:t>
      </w:r>
      <w:r w:rsidR="00801068">
        <w:rPr>
          <w:rFonts w:cstheme="minorHAnsi"/>
        </w:rPr>
        <w:t>E</w:t>
      </w:r>
      <w:r w:rsidRPr="00C515DF">
        <w:rPr>
          <w:rFonts w:cstheme="minorHAnsi"/>
        </w:rPr>
        <w:t>ngineering (10th ed.). Pearson.</w:t>
      </w:r>
    </w:p>
    <w:p w14:paraId="02FBC16C" w14:textId="4DEF6B14" w:rsidR="00AA60C6" w:rsidRDefault="00AA60C6" w:rsidP="001B0018">
      <w:pPr>
        <w:rPr>
          <w:rFonts w:cstheme="minorHAnsi"/>
        </w:rPr>
      </w:pPr>
    </w:p>
    <w:p w14:paraId="7169CD74" w14:textId="77777777" w:rsidR="00AA60C6" w:rsidRDefault="00AA60C6" w:rsidP="00AA60C6">
      <w:pPr>
        <w:ind w:left="720" w:hanging="720"/>
        <w:rPr>
          <w:rFonts w:cstheme="minorHAnsi"/>
        </w:rPr>
      </w:pPr>
    </w:p>
    <w:sectPr w:rsidR="00AA60C6" w:rsidSect="008D5B7F">
      <w:headerReference w:type="default" r:id="rId20"/>
      <w:footerReference w:type="default" r:id="rId21"/>
      <w:headerReference w:type="first" r:id="rId22"/>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17B8" w14:textId="77777777" w:rsidR="008D5B7F" w:rsidRDefault="008D5B7F">
      <w:pPr>
        <w:spacing w:line="240" w:lineRule="auto"/>
      </w:pPr>
      <w:r>
        <w:separator/>
      </w:r>
    </w:p>
    <w:p w14:paraId="2DFDA8BD" w14:textId="77777777" w:rsidR="008D5B7F" w:rsidRDefault="008D5B7F"/>
  </w:endnote>
  <w:endnote w:type="continuationSeparator" w:id="0">
    <w:p w14:paraId="4D7AB36F" w14:textId="77777777" w:rsidR="008D5B7F" w:rsidRDefault="008D5B7F">
      <w:pPr>
        <w:spacing w:line="240" w:lineRule="auto"/>
      </w:pPr>
      <w:r>
        <w:continuationSeparator/>
      </w:r>
    </w:p>
    <w:p w14:paraId="77427646" w14:textId="77777777" w:rsidR="008D5B7F" w:rsidRDefault="008D5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A7D3" w14:textId="32B26721" w:rsidR="006069F8" w:rsidRDefault="006069F8" w:rsidP="006069F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AFB6" w14:textId="77777777" w:rsidR="008D5B7F" w:rsidRDefault="008D5B7F">
      <w:pPr>
        <w:spacing w:line="240" w:lineRule="auto"/>
      </w:pPr>
      <w:r>
        <w:separator/>
      </w:r>
    </w:p>
    <w:p w14:paraId="4DFCB14F" w14:textId="77777777" w:rsidR="008D5B7F" w:rsidRDefault="008D5B7F"/>
  </w:footnote>
  <w:footnote w:type="continuationSeparator" w:id="0">
    <w:p w14:paraId="7519D6A4" w14:textId="77777777" w:rsidR="008D5B7F" w:rsidRDefault="008D5B7F">
      <w:pPr>
        <w:spacing w:line="240" w:lineRule="auto"/>
      </w:pPr>
      <w:r>
        <w:continuationSeparator/>
      </w:r>
    </w:p>
    <w:p w14:paraId="7B4C3DFF" w14:textId="77777777" w:rsidR="008D5B7F" w:rsidRDefault="008D5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49B839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9AFDCE3" w14:textId="75A487CB" w:rsidR="004D6B86" w:rsidRPr="00170521" w:rsidRDefault="006A5FF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ZUZ/fw=="/>
              <w15:appearance w15:val="hidden"/>
            </w:sdtPr>
            <w:sdtEndPr/>
            <w:sdtContent/>
          </w:sdt>
        </w:p>
      </w:tc>
      <w:tc>
        <w:tcPr>
          <w:tcW w:w="1080" w:type="dxa"/>
        </w:tcPr>
        <w:p w14:paraId="5AB9CA8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7D1537C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E61D43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70A608F" w14:textId="0AD5E822" w:rsidR="004D6B86" w:rsidRPr="009F0414" w:rsidRDefault="004D6B86" w:rsidP="00504F88">
          <w:pPr>
            <w:pStyle w:val="Header"/>
          </w:pPr>
        </w:p>
      </w:tc>
      <w:tc>
        <w:tcPr>
          <w:tcW w:w="1080" w:type="dxa"/>
        </w:tcPr>
        <w:p w14:paraId="74272FC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A172ED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55549F"/>
    <w:multiLevelType w:val="hybridMultilevel"/>
    <w:tmpl w:val="3B14C32E"/>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AFE6D71"/>
    <w:multiLevelType w:val="hybridMultilevel"/>
    <w:tmpl w:val="B046E9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BBD080D"/>
    <w:multiLevelType w:val="hybridMultilevel"/>
    <w:tmpl w:val="1FC6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E6C90"/>
    <w:multiLevelType w:val="hybridMultilevel"/>
    <w:tmpl w:val="5AA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04AF8"/>
    <w:multiLevelType w:val="multilevel"/>
    <w:tmpl w:val="BE38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520669">
    <w:abstractNumId w:val="9"/>
  </w:num>
  <w:num w:numId="2" w16cid:durableId="101346964">
    <w:abstractNumId w:val="7"/>
  </w:num>
  <w:num w:numId="3" w16cid:durableId="1122261492">
    <w:abstractNumId w:val="6"/>
  </w:num>
  <w:num w:numId="4" w16cid:durableId="1848710164">
    <w:abstractNumId w:val="5"/>
  </w:num>
  <w:num w:numId="5" w16cid:durableId="373232674">
    <w:abstractNumId w:val="4"/>
  </w:num>
  <w:num w:numId="6" w16cid:durableId="937055583">
    <w:abstractNumId w:val="8"/>
  </w:num>
  <w:num w:numId="7" w16cid:durableId="1699309458">
    <w:abstractNumId w:val="3"/>
  </w:num>
  <w:num w:numId="8" w16cid:durableId="922181108">
    <w:abstractNumId w:val="2"/>
  </w:num>
  <w:num w:numId="9" w16cid:durableId="731081565">
    <w:abstractNumId w:val="1"/>
  </w:num>
  <w:num w:numId="10" w16cid:durableId="856194275">
    <w:abstractNumId w:val="0"/>
  </w:num>
  <w:num w:numId="11" w16cid:durableId="1494449655">
    <w:abstractNumId w:val="9"/>
    <w:lvlOverride w:ilvl="0">
      <w:startOverride w:val="1"/>
    </w:lvlOverride>
  </w:num>
  <w:num w:numId="12" w16cid:durableId="884826925">
    <w:abstractNumId w:val="11"/>
  </w:num>
  <w:num w:numId="13" w16cid:durableId="686903786">
    <w:abstractNumId w:val="13"/>
  </w:num>
  <w:num w:numId="14" w16cid:durableId="1545411651">
    <w:abstractNumId w:val="12"/>
  </w:num>
  <w:num w:numId="15" w16cid:durableId="1454061854">
    <w:abstractNumId w:val="10"/>
  </w:num>
  <w:num w:numId="16" w16cid:durableId="7348643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18"/>
    <w:rsid w:val="00000FDD"/>
    <w:rsid w:val="00006BBA"/>
    <w:rsid w:val="0001010E"/>
    <w:rsid w:val="00014964"/>
    <w:rsid w:val="00015345"/>
    <w:rsid w:val="000213CE"/>
    <w:rsid w:val="000217F5"/>
    <w:rsid w:val="00023FD2"/>
    <w:rsid w:val="000337C1"/>
    <w:rsid w:val="0003609D"/>
    <w:rsid w:val="00037262"/>
    <w:rsid w:val="000375F9"/>
    <w:rsid w:val="0004030A"/>
    <w:rsid w:val="00041822"/>
    <w:rsid w:val="00046F90"/>
    <w:rsid w:val="000528BC"/>
    <w:rsid w:val="00066F36"/>
    <w:rsid w:val="000712BE"/>
    <w:rsid w:val="00072021"/>
    <w:rsid w:val="000822BC"/>
    <w:rsid w:val="00084A7C"/>
    <w:rsid w:val="00094774"/>
    <w:rsid w:val="00095EFE"/>
    <w:rsid w:val="00097169"/>
    <w:rsid w:val="000B5594"/>
    <w:rsid w:val="000C0378"/>
    <w:rsid w:val="000C0896"/>
    <w:rsid w:val="000D71EE"/>
    <w:rsid w:val="001023A8"/>
    <w:rsid w:val="00102FA2"/>
    <w:rsid w:val="00114585"/>
    <w:rsid w:val="00114BFA"/>
    <w:rsid w:val="00160034"/>
    <w:rsid w:val="001602E3"/>
    <w:rsid w:val="00160C0C"/>
    <w:rsid w:val="001620EE"/>
    <w:rsid w:val="001664A2"/>
    <w:rsid w:val="00170521"/>
    <w:rsid w:val="00174C09"/>
    <w:rsid w:val="00192358"/>
    <w:rsid w:val="001A4DE3"/>
    <w:rsid w:val="001B0018"/>
    <w:rsid w:val="001B4848"/>
    <w:rsid w:val="001C6F63"/>
    <w:rsid w:val="001D2D77"/>
    <w:rsid w:val="001D3FB6"/>
    <w:rsid w:val="001D7B8B"/>
    <w:rsid w:val="001E684B"/>
    <w:rsid w:val="001E72E0"/>
    <w:rsid w:val="001F1BDF"/>
    <w:rsid w:val="001F2115"/>
    <w:rsid w:val="001F447A"/>
    <w:rsid w:val="001F7399"/>
    <w:rsid w:val="00202E50"/>
    <w:rsid w:val="00204FDF"/>
    <w:rsid w:val="00212319"/>
    <w:rsid w:val="00225BE3"/>
    <w:rsid w:val="0023535B"/>
    <w:rsid w:val="00236454"/>
    <w:rsid w:val="00242E09"/>
    <w:rsid w:val="00252BBE"/>
    <w:rsid w:val="00256702"/>
    <w:rsid w:val="002674DB"/>
    <w:rsid w:val="00274E0A"/>
    <w:rsid w:val="002A139A"/>
    <w:rsid w:val="002A779C"/>
    <w:rsid w:val="002B6153"/>
    <w:rsid w:val="002C14D0"/>
    <w:rsid w:val="002C627C"/>
    <w:rsid w:val="002D18E8"/>
    <w:rsid w:val="002D1AB4"/>
    <w:rsid w:val="002D2C63"/>
    <w:rsid w:val="002E10DA"/>
    <w:rsid w:val="002E6385"/>
    <w:rsid w:val="0030563B"/>
    <w:rsid w:val="00307586"/>
    <w:rsid w:val="0031040B"/>
    <w:rsid w:val="003108BE"/>
    <w:rsid w:val="003143B9"/>
    <w:rsid w:val="003179E3"/>
    <w:rsid w:val="00333032"/>
    <w:rsid w:val="00336906"/>
    <w:rsid w:val="00341AD3"/>
    <w:rsid w:val="003446FD"/>
    <w:rsid w:val="00345333"/>
    <w:rsid w:val="00346B55"/>
    <w:rsid w:val="00346D56"/>
    <w:rsid w:val="00354DF1"/>
    <w:rsid w:val="00367685"/>
    <w:rsid w:val="003743A6"/>
    <w:rsid w:val="00381957"/>
    <w:rsid w:val="00381E94"/>
    <w:rsid w:val="00391BA5"/>
    <w:rsid w:val="00395B77"/>
    <w:rsid w:val="003977B4"/>
    <w:rsid w:val="003A06C6"/>
    <w:rsid w:val="003B1EA1"/>
    <w:rsid w:val="003B466F"/>
    <w:rsid w:val="003B6A6C"/>
    <w:rsid w:val="003C5805"/>
    <w:rsid w:val="003D3C21"/>
    <w:rsid w:val="003E36B1"/>
    <w:rsid w:val="003E4162"/>
    <w:rsid w:val="003F4839"/>
    <w:rsid w:val="003F7CBD"/>
    <w:rsid w:val="0040028B"/>
    <w:rsid w:val="00431704"/>
    <w:rsid w:val="00432BE3"/>
    <w:rsid w:val="00436A68"/>
    <w:rsid w:val="00440AF7"/>
    <w:rsid w:val="004450B5"/>
    <w:rsid w:val="00445671"/>
    <w:rsid w:val="00452074"/>
    <w:rsid w:val="004573E4"/>
    <w:rsid w:val="00465BA4"/>
    <w:rsid w:val="00474238"/>
    <w:rsid w:val="00481CF8"/>
    <w:rsid w:val="00492C2D"/>
    <w:rsid w:val="004950F4"/>
    <w:rsid w:val="004A3D87"/>
    <w:rsid w:val="004B18A9"/>
    <w:rsid w:val="004B2605"/>
    <w:rsid w:val="004B7F1A"/>
    <w:rsid w:val="004D4F8C"/>
    <w:rsid w:val="004D6B86"/>
    <w:rsid w:val="004E5C9E"/>
    <w:rsid w:val="004F4E98"/>
    <w:rsid w:val="004F6E44"/>
    <w:rsid w:val="00504F88"/>
    <w:rsid w:val="00520856"/>
    <w:rsid w:val="005357A6"/>
    <w:rsid w:val="0055242C"/>
    <w:rsid w:val="00554BE4"/>
    <w:rsid w:val="0056223C"/>
    <w:rsid w:val="00562F53"/>
    <w:rsid w:val="005673C3"/>
    <w:rsid w:val="00570F56"/>
    <w:rsid w:val="0057259A"/>
    <w:rsid w:val="00573824"/>
    <w:rsid w:val="005841D9"/>
    <w:rsid w:val="0059142F"/>
    <w:rsid w:val="00591C1B"/>
    <w:rsid w:val="00595412"/>
    <w:rsid w:val="00595ABA"/>
    <w:rsid w:val="005A11DA"/>
    <w:rsid w:val="005B37D7"/>
    <w:rsid w:val="005C118C"/>
    <w:rsid w:val="005C2719"/>
    <w:rsid w:val="005F042D"/>
    <w:rsid w:val="005F11E9"/>
    <w:rsid w:val="005F2620"/>
    <w:rsid w:val="006001A2"/>
    <w:rsid w:val="006069F8"/>
    <w:rsid w:val="006152DA"/>
    <w:rsid w:val="0061747E"/>
    <w:rsid w:val="00621CEE"/>
    <w:rsid w:val="006222A3"/>
    <w:rsid w:val="00631EC5"/>
    <w:rsid w:val="00635735"/>
    <w:rsid w:val="00636E64"/>
    <w:rsid w:val="00637690"/>
    <w:rsid w:val="00640643"/>
    <w:rsid w:val="00641876"/>
    <w:rsid w:val="00645290"/>
    <w:rsid w:val="0064728F"/>
    <w:rsid w:val="0067115A"/>
    <w:rsid w:val="00674151"/>
    <w:rsid w:val="006765DA"/>
    <w:rsid w:val="006774F9"/>
    <w:rsid w:val="00681D2B"/>
    <w:rsid w:val="00684C26"/>
    <w:rsid w:val="0069609F"/>
    <w:rsid w:val="00696C69"/>
    <w:rsid w:val="006A5FF3"/>
    <w:rsid w:val="006B015B"/>
    <w:rsid w:val="006B5B62"/>
    <w:rsid w:val="006C162F"/>
    <w:rsid w:val="006C6DC8"/>
    <w:rsid w:val="006D6838"/>
    <w:rsid w:val="006D7EE9"/>
    <w:rsid w:val="006E0ED1"/>
    <w:rsid w:val="006E5557"/>
    <w:rsid w:val="006E5FFB"/>
    <w:rsid w:val="006F6690"/>
    <w:rsid w:val="0071158C"/>
    <w:rsid w:val="007158AF"/>
    <w:rsid w:val="007244DE"/>
    <w:rsid w:val="00725B51"/>
    <w:rsid w:val="00736172"/>
    <w:rsid w:val="00740CB1"/>
    <w:rsid w:val="0074756F"/>
    <w:rsid w:val="00755F93"/>
    <w:rsid w:val="00764BDE"/>
    <w:rsid w:val="007834F8"/>
    <w:rsid w:val="00783F9C"/>
    <w:rsid w:val="007A18CF"/>
    <w:rsid w:val="007A1EAC"/>
    <w:rsid w:val="007A5808"/>
    <w:rsid w:val="007B5738"/>
    <w:rsid w:val="007D2670"/>
    <w:rsid w:val="007D5488"/>
    <w:rsid w:val="007D7529"/>
    <w:rsid w:val="007E1274"/>
    <w:rsid w:val="007E513B"/>
    <w:rsid w:val="007F0294"/>
    <w:rsid w:val="007F3BA8"/>
    <w:rsid w:val="007F4B5F"/>
    <w:rsid w:val="007F6521"/>
    <w:rsid w:val="00801068"/>
    <w:rsid w:val="008050E7"/>
    <w:rsid w:val="008125D5"/>
    <w:rsid w:val="0081390C"/>
    <w:rsid w:val="00816831"/>
    <w:rsid w:val="00821449"/>
    <w:rsid w:val="0082163E"/>
    <w:rsid w:val="00821807"/>
    <w:rsid w:val="00827AB9"/>
    <w:rsid w:val="00837D67"/>
    <w:rsid w:val="0084026C"/>
    <w:rsid w:val="008431FF"/>
    <w:rsid w:val="008603C2"/>
    <w:rsid w:val="0086727B"/>
    <w:rsid w:val="0087474F"/>
    <w:rsid w:val="008747E8"/>
    <w:rsid w:val="0087702F"/>
    <w:rsid w:val="00877481"/>
    <w:rsid w:val="00887121"/>
    <w:rsid w:val="008A2A83"/>
    <w:rsid w:val="008A3866"/>
    <w:rsid w:val="008A38E4"/>
    <w:rsid w:val="008A4C6C"/>
    <w:rsid w:val="008A78F1"/>
    <w:rsid w:val="008B438D"/>
    <w:rsid w:val="008C3205"/>
    <w:rsid w:val="008C4DB8"/>
    <w:rsid w:val="008D1F47"/>
    <w:rsid w:val="008D5B7F"/>
    <w:rsid w:val="008E1671"/>
    <w:rsid w:val="008E3F0A"/>
    <w:rsid w:val="008F1CFD"/>
    <w:rsid w:val="00910F0E"/>
    <w:rsid w:val="00941966"/>
    <w:rsid w:val="009423AE"/>
    <w:rsid w:val="00952198"/>
    <w:rsid w:val="00956BB3"/>
    <w:rsid w:val="00957CE2"/>
    <w:rsid w:val="00961AE5"/>
    <w:rsid w:val="00982A17"/>
    <w:rsid w:val="00985864"/>
    <w:rsid w:val="009864CD"/>
    <w:rsid w:val="009A0C6D"/>
    <w:rsid w:val="009A2C38"/>
    <w:rsid w:val="009A392F"/>
    <w:rsid w:val="009A6C72"/>
    <w:rsid w:val="009B51A3"/>
    <w:rsid w:val="009B5ED1"/>
    <w:rsid w:val="009C1ECA"/>
    <w:rsid w:val="009C37B3"/>
    <w:rsid w:val="009D01D8"/>
    <w:rsid w:val="009D0340"/>
    <w:rsid w:val="009D3018"/>
    <w:rsid w:val="009F0414"/>
    <w:rsid w:val="009F3929"/>
    <w:rsid w:val="00A041A9"/>
    <w:rsid w:val="00A17B94"/>
    <w:rsid w:val="00A4757D"/>
    <w:rsid w:val="00A61D29"/>
    <w:rsid w:val="00A62F02"/>
    <w:rsid w:val="00A66F93"/>
    <w:rsid w:val="00A731EE"/>
    <w:rsid w:val="00A77F6B"/>
    <w:rsid w:val="00A81BB2"/>
    <w:rsid w:val="00AA5C05"/>
    <w:rsid w:val="00AA60C6"/>
    <w:rsid w:val="00AB2D69"/>
    <w:rsid w:val="00AD32DD"/>
    <w:rsid w:val="00AD3D55"/>
    <w:rsid w:val="00AD7C56"/>
    <w:rsid w:val="00AE30E6"/>
    <w:rsid w:val="00AF2C5B"/>
    <w:rsid w:val="00AF37A8"/>
    <w:rsid w:val="00B03BA4"/>
    <w:rsid w:val="00B11EAD"/>
    <w:rsid w:val="00B14F6B"/>
    <w:rsid w:val="00B2549B"/>
    <w:rsid w:val="00B33254"/>
    <w:rsid w:val="00B35230"/>
    <w:rsid w:val="00B36AEC"/>
    <w:rsid w:val="00B50095"/>
    <w:rsid w:val="00B502A2"/>
    <w:rsid w:val="00B609CF"/>
    <w:rsid w:val="00B635B1"/>
    <w:rsid w:val="00B63CEB"/>
    <w:rsid w:val="00B6512D"/>
    <w:rsid w:val="00B734AE"/>
    <w:rsid w:val="00B95779"/>
    <w:rsid w:val="00B97016"/>
    <w:rsid w:val="00BA670D"/>
    <w:rsid w:val="00BA7A21"/>
    <w:rsid w:val="00BB0D02"/>
    <w:rsid w:val="00BC78EE"/>
    <w:rsid w:val="00BD1CA5"/>
    <w:rsid w:val="00BD2A5E"/>
    <w:rsid w:val="00BE2730"/>
    <w:rsid w:val="00BE76F5"/>
    <w:rsid w:val="00C0068D"/>
    <w:rsid w:val="00C00B02"/>
    <w:rsid w:val="00C05590"/>
    <w:rsid w:val="00C07CE2"/>
    <w:rsid w:val="00C1031E"/>
    <w:rsid w:val="00C16A7C"/>
    <w:rsid w:val="00C25206"/>
    <w:rsid w:val="00C26FC1"/>
    <w:rsid w:val="00C31C9F"/>
    <w:rsid w:val="00C32C3E"/>
    <w:rsid w:val="00C3438C"/>
    <w:rsid w:val="00C456B6"/>
    <w:rsid w:val="00C472C5"/>
    <w:rsid w:val="00C515DF"/>
    <w:rsid w:val="00C5686B"/>
    <w:rsid w:val="00C56ABF"/>
    <w:rsid w:val="00C67F2A"/>
    <w:rsid w:val="00C74024"/>
    <w:rsid w:val="00C76029"/>
    <w:rsid w:val="00C76B28"/>
    <w:rsid w:val="00C82B65"/>
    <w:rsid w:val="00C83B15"/>
    <w:rsid w:val="00C925C8"/>
    <w:rsid w:val="00CA0CD6"/>
    <w:rsid w:val="00CA5E98"/>
    <w:rsid w:val="00CB7F84"/>
    <w:rsid w:val="00CC041D"/>
    <w:rsid w:val="00CC3430"/>
    <w:rsid w:val="00CD4A2D"/>
    <w:rsid w:val="00CE1710"/>
    <w:rsid w:val="00CF1B55"/>
    <w:rsid w:val="00CF25D8"/>
    <w:rsid w:val="00CF3BFD"/>
    <w:rsid w:val="00D02D3A"/>
    <w:rsid w:val="00D063A7"/>
    <w:rsid w:val="00D10328"/>
    <w:rsid w:val="00D17470"/>
    <w:rsid w:val="00D23F18"/>
    <w:rsid w:val="00D30B39"/>
    <w:rsid w:val="00D34E51"/>
    <w:rsid w:val="00D44F17"/>
    <w:rsid w:val="00D606B3"/>
    <w:rsid w:val="00D64FE6"/>
    <w:rsid w:val="00D70E82"/>
    <w:rsid w:val="00DA330B"/>
    <w:rsid w:val="00DA4981"/>
    <w:rsid w:val="00DB2245"/>
    <w:rsid w:val="00DB2E59"/>
    <w:rsid w:val="00DB358F"/>
    <w:rsid w:val="00DB656F"/>
    <w:rsid w:val="00DB6C30"/>
    <w:rsid w:val="00DC037A"/>
    <w:rsid w:val="00DC428A"/>
    <w:rsid w:val="00DC44F1"/>
    <w:rsid w:val="00DC56BF"/>
    <w:rsid w:val="00DC7F2D"/>
    <w:rsid w:val="00DD53A2"/>
    <w:rsid w:val="00DE745D"/>
    <w:rsid w:val="00DF12B8"/>
    <w:rsid w:val="00DF1C02"/>
    <w:rsid w:val="00DF6D26"/>
    <w:rsid w:val="00DF7CA5"/>
    <w:rsid w:val="00E00973"/>
    <w:rsid w:val="00E07C90"/>
    <w:rsid w:val="00E11206"/>
    <w:rsid w:val="00E17936"/>
    <w:rsid w:val="00E17FCD"/>
    <w:rsid w:val="00E313B5"/>
    <w:rsid w:val="00E44250"/>
    <w:rsid w:val="00E448F9"/>
    <w:rsid w:val="00E518C2"/>
    <w:rsid w:val="00E54AAB"/>
    <w:rsid w:val="00E64DAE"/>
    <w:rsid w:val="00E7305D"/>
    <w:rsid w:val="00E75D5A"/>
    <w:rsid w:val="00EA2F77"/>
    <w:rsid w:val="00EA4902"/>
    <w:rsid w:val="00EA780C"/>
    <w:rsid w:val="00EB1B28"/>
    <w:rsid w:val="00EB3723"/>
    <w:rsid w:val="00EB5A1C"/>
    <w:rsid w:val="00EB69D3"/>
    <w:rsid w:val="00EF3A4C"/>
    <w:rsid w:val="00EF4286"/>
    <w:rsid w:val="00EF6D66"/>
    <w:rsid w:val="00F10BD7"/>
    <w:rsid w:val="00F25897"/>
    <w:rsid w:val="00F26CDF"/>
    <w:rsid w:val="00F31D66"/>
    <w:rsid w:val="00F351CB"/>
    <w:rsid w:val="00F363EC"/>
    <w:rsid w:val="00F41154"/>
    <w:rsid w:val="00F413AC"/>
    <w:rsid w:val="00F46101"/>
    <w:rsid w:val="00F57E90"/>
    <w:rsid w:val="00F63D07"/>
    <w:rsid w:val="00F720D9"/>
    <w:rsid w:val="00F844DC"/>
    <w:rsid w:val="00F86033"/>
    <w:rsid w:val="00F90CF9"/>
    <w:rsid w:val="00F912CE"/>
    <w:rsid w:val="00F9242B"/>
    <w:rsid w:val="00FB20D4"/>
    <w:rsid w:val="00FB2B89"/>
    <w:rsid w:val="00FB5A98"/>
    <w:rsid w:val="00FB699E"/>
    <w:rsid w:val="00FC2F83"/>
    <w:rsid w:val="00FC5CA0"/>
    <w:rsid w:val="00FD27BF"/>
    <w:rsid w:val="00FD489A"/>
    <w:rsid w:val="00FE1C9E"/>
    <w:rsid w:val="00FE4DD3"/>
    <w:rsid w:val="00FE725C"/>
    <w:rsid w:val="00FF1985"/>
    <w:rsid w:val="00FF35A8"/>
    <w:rsid w:val="00FF6BBB"/>
    <w:rsid w:val="00FF7055"/>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932DE"/>
  <w15:chartTrackingRefBased/>
  <w15:docId w15:val="{C5AAE560-F7ED-4B46-B011-61978832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D27BF"/>
    <w:rPr>
      <w:color w:val="5F5F5F" w:themeColor="hyperlink"/>
      <w:u w:val="single"/>
    </w:rPr>
  </w:style>
  <w:style w:type="character" w:styleId="UnresolvedMention">
    <w:name w:val="Unresolved Mention"/>
    <w:basedOn w:val="DefaultParagraphFont"/>
    <w:uiPriority w:val="99"/>
    <w:semiHidden/>
    <w:unhideWhenUsed/>
    <w:rsid w:val="00D44F17"/>
    <w:rPr>
      <w:color w:val="605E5C"/>
      <w:shd w:val="clear" w:color="auto" w:fill="E1DFDD"/>
    </w:rPr>
  </w:style>
  <w:style w:type="character" w:styleId="FollowedHyperlink">
    <w:name w:val="FollowedHyperlink"/>
    <w:basedOn w:val="DefaultParagraphFont"/>
    <w:uiPriority w:val="99"/>
    <w:semiHidden/>
    <w:unhideWhenUsed/>
    <w:rsid w:val="00764BDE"/>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22026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73404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76902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182573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76473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_\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10</Pages>
  <Words>670</Words>
  <Characters>3355</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Svatek, Adam (PCAPP)</dc:creator>
  <cp:keywords/>
  <dc:description/>
  <cp:lastModifiedBy>Svatek, Adam (PCAPP)</cp:lastModifiedBy>
  <cp:revision>2</cp:revision>
  <cp:lastPrinted>2022-06-06T03:01:00Z</cp:lastPrinted>
  <dcterms:created xsi:type="dcterms:W3CDTF">2024-05-13T07:12:00Z</dcterms:created>
  <dcterms:modified xsi:type="dcterms:W3CDTF">2024-05-13T07:12:00Z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2023-07-10T04:41:23Z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0f22cbd6-4227-49c0-bbb4-3813d9e738e4</vt:lpwstr>
  </property>
  <property fmtid="{D5CDD505-2E9C-101B-9397-08002B2CF9AE}" pid="8" name="MSIP_Label_5c78be9d-d5ca-4b2e-a396-3d7060e15d1a_ContentBits">
    <vt:lpwstr>0</vt:lpwstr>
  </property>
  <property fmtid="{D5CDD505-2E9C-101B-9397-08002B2CF9AE}" pid="9" name="GrammarlyDocumentId">
    <vt:lpwstr>2617c59a5e0da43e1546f55247c4d46afe692902d04449df10aa0f5ec65a7cd4</vt:lpwstr>
  </property>
  <property fmtid="{D5CDD505-2E9C-101B-9397-08002B2CF9AE}" pid="10" name="MSIP_Label_42e3f811-9fac-4980-95d8-d9e3836463c5_Enabled">
    <vt:lpwstr>true</vt:lpwstr>
  </property>
  <property fmtid="{D5CDD505-2E9C-101B-9397-08002B2CF9AE}" pid="11" name="MSIP_Label_42e3f811-9fac-4980-95d8-d9e3836463c5_SetDate">
    <vt:lpwstr>2024-04-18T11:46:29Z</vt:lpwstr>
  </property>
  <property fmtid="{D5CDD505-2E9C-101B-9397-08002B2CF9AE}" pid="12" name="MSIP_Label_42e3f811-9fac-4980-95d8-d9e3836463c5_Method">
    <vt:lpwstr>Privileged</vt:lpwstr>
  </property>
  <property fmtid="{D5CDD505-2E9C-101B-9397-08002B2CF9AE}" pid="13" name="MSIP_Label_42e3f811-9fac-4980-95d8-d9e3836463c5_Name">
    <vt:lpwstr>Non-Business</vt:lpwstr>
  </property>
  <property fmtid="{D5CDD505-2E9C-101B-9397-08002B2CF9AE}" pid="14" name="MSIP_Label_42e3f811-9fac-4980-95d8-d9e3836463c5_SiteId">
    <vt:lpwstr>d47b191c-5d5b-4360-82c9-286dc9005e7c</vt:lpwstr>
  </property>
  <property fmtid="{D5CDD505-2E9C-101B-9397-08002B2CF9AE}" pid="15" name="MSIP_Label_42e3f811-9fac-4980-95d8-d9e3836463c5_ActionId">
    <vt:lpwstr>35268088-a7a8-4e38-8290-e1952d92b201</vt:lpwstr>
  </property>
  <property fmtid="{D5CDD505-2E9C-101B-9397-08002B2CF9AE}" pid="16" name="MSIP_Label_42e3f811-9fac-4980-95d8-d9e3836463c5_ContentBits">
    <vt:lpwstr>0</vt:lpwstr>
  </property>
</Properties>
</file>